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7D" w:rsidRDefault="0026387D" w:rsidP="00320A37">
      <w:pPr>
        <w:pStyle w:val="Title"/>
      </w:pPr>
      <w:r>
        <w:rPr>
          <w:rFonts w:hint="eastAsia"/>
        </w:rPr>
        <w:t>数据字典</w:t>
      </w:r>
    </w:p>
    <w:p w:rsidR="0026387D" w:rsidRDefault="0026387D" w:rsidP="00320A37"/>
    <w:p w:rsidR="0026387D" w:rsidRPr="004A3FCB" w:rsidRDefault="0026387D" w:rsidP="00CB27CA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A3FCB">
        <w:rPr>
          <w:rFonts w:hint="eastAsia"/>
          <w:b/>
        </w:rPr>
        <w:t>首页货架表：</w:t>
      </w:r>
      <w:r w:rsidRPr="004A3FCB">
        <w:rPr>
          <w:b/>
        </w:rPr>
        <w:t>ent_shelf_info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44"/>
        <w:gridCol w:w="2339"/>
        <w:gridCol w:w="696"/>
        <w:gridCol w:w="796"/>
        <w:gridCol w:w="1043"/>
        <w:gridCol w:w="1704"/>
      </w:tblGrid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234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69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85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1028" w:type="dxa"/>
            <w:noWrap/>
          </w:tcPr>
          <w:p w:rsidR="0026387D" w:rsidRPr="005315A8" w:rsidRDefault="0026387D" w:rsidP="0014614F"/>
        </w:tc>
        <w:tc>
          <w:tcPr>
            <w:tcW w:w="171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ID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N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>
            <w:r w:rsidRPr="005315A8">
              <w:t>PK</w:t>
            </w:r>
          </w:p>
        </w:tc>
        <w:tc>
          <w:tcPr>
            <w:tcW w:w="1711" w:type="dxa"/>
            <w:noWrap/>
          </w:tcPr>
          <w:p w:rsidR="0026387D" w:rsidRPr="005315A8" w:rsidRDefault="0026387D" w:rsidP="00442D66"/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NAME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VARCHAR2(50)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货架名称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PID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上级货架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BUSINESSTYPE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VARCHAR2(30)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1813" w:type="dxa"/>
            <w:gridSpan w:val="2"/>
            <w:noWrap/>
          </w:tcPr>
          <w:p w:rsidR="0026387D" w:rsidRPr="005315A8" w:rsidRDefault="0026387D" w:rsidP="00442D66">
            <w:r w:rsidRPr="005315A8">
              <w:t>'mbstShowWinList'</w:t>
            </w:r>
          </w:p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应用类型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PICURL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VARCHAR2(50)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主图地址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SORTFLAG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排序值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PRICEALIASES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VARCHAR2(30)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价格别名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STATE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VARCHAR2(6)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VERSION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VARCHAR2(100)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发布版本号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ENTERPRISECODE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VARCHAR2(8)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企业</w:t>
            </w:r>
            <w:r w:rsidRPr="005315A8">
              <w:t>code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MKDESC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VARCHAR2(200)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LINKTYPE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VARCHAR2(50)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1813" w:type="dxa"/>
            <w:gridSpan w:val="2"/>
            <w:noWrap/>
          </w:tcPr>
          <w:p w:rsidR="0026387D" w:rsidRPr="005315A8" w:rsidRDefault="0026387D" w:rsidP="00442D66">
            <w:r w:rsidRPr="005315A8">
              <w:t>'product'</w:t>
            </w:r>
          </w:p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关联类型</w:t>
            </w:r>
            <w:r w:rsidRPr="005315A8">
              <w:t>(</w:t>
            </w:r>
            <w:r w:rsidRPr="005315A8">
              <w:rPr>
                <w:rFonts w:hint="eastAsia"/>
              </w:rPr>
              <w:t>商品、店铺</w:t>
            </w:r>
            <w:r w:rsidRPr="005315A8">
              <w:t>)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SHOWLOCATION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VARCHAR2(50)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>
            <w:r w:rsidRPr="005315A8">
              <w:t>'index'</w:t>
            </w:r>
          </w:p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商城展示位置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SHOWFLAG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商城是否显示</w:t>
            </w:r>
            <w:r w:rsidRPr="005315A8">
              <w:t>1</w:t>
            </w:r>
            <w:r w:rsidRPr="005315A8">
              <w:rPr>
                <w:rFonts w:hint="eastAsia"/>
              </w:rPr>
              <w:t>显示</w:t>
            </w:r>
            <w:r w:rsidRPr="005315A8">
              <w:t>0</w:t>
            </w:r>
            <w:r w:rsidRPr="005315A8">
              <w:rPr>
                <w:rFonts w:hint="eastAsia"/>
              </w:rPr>
              <w:t>不显示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CREATOR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VARCHAR2(32)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创建者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CREATEDATE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DATE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创建时间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MODIFYMAN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VARCHAR2(32)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修改者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MODIFYDATE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DATE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修改时间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ISALLVIEW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是否显示所有商品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M_SHOW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是否在手机显示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M_SHOW_TYPE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手机上显示类型，</w:t>
            </w:r>
            <w:r w:rsidRPr="005315A8">
              <w:t>1</w:t>
            </w:r>
            <w:r w:rsidRPr="005315A8">
              <w:rPr>
                <w:rFonts w:hint="eastAsia"/>
              </w:rPr>
              <w:t>文字，</w:t>
            </w:r>
            <w:r w:rsidRPr="005315A8">
              <w:t>2</w:t>
            </w:r>
            <w:r w:rsidRPr="005315A8">
              <w:rPr>
                <w:rFonts w:hint="eastAsia"/>
              </w:rPr>
              <w:t>图片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M_SHOW_PIC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VARCHAR2(200)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图片地址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M_TITLE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VARCHAR2(200)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t>SEO</w:t>
            </w:r>
            <w:r w:rsidRPr="005315A8">
              <w:rPr>
                <w:rFonts w:hint="eastAsia"/>
              </w:rPr>
              <w:t>标题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M_KEYWORDS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VARCHAR2(200)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t>SEO</w:t>
            </w:r>
            <w:r w:rsidRPr="005315A8">
              <w:rPr>
                <w:rFonts w:hint="eastAsia"/>
              </w:rPr>
              <w:t>关键字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M_DESC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VARCHAR2(500)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t>SEO</w:t>
            </w:r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1951" w:type="dxa"/>
            <w:noWrap/>
          </w:tcPr>
          <w:p w:rsidR="0026387D" w:rsidRPr="005315A8" w:rsidRDefault="0026387D" w:rsidP="00442D66">
            <w:r w:rsidRPr="005315A8">
              <w:t>M_ORDER</w:t>
            </w:r>
          </w:p>
        </w:tc>
        <w:tc>
          <w:tcPr>
            <w:tcW w:w="2349" w:type="dxa"/>
            <w:noWrap/>
          </w:tcPr>
          <w:p w:rsidR="0026387D" w:rsidRPr="005315A8" w:rsidRDefault="0026387D" w:rsidP="00442D66">
            <w:r w:rsidRPr="005315A8">
              <w:t>NUMBER</w:t>
            </w:r>
          </w:p>
        </w:tc>
        <w:tc>
          <w:tcPr>
            <w:tcW w:w="698" w:type="dxa"/>
            <w:noWrap/>
          </w:tcPr>
          <w:p w:rsidR="0026387D" w:rsidRPr="005315A8" w:rsidRDefault="0026387D" w:rsidP="00442D66">
            <w:r w:rsidRPr="005315A8">
              <w:t>Y</w:t>
            </w:r>
          </w:p>
        </w:tc>
        <w:tc>
          <w:tcPr>
            <w:tcW w:w="785" w:type="dxa"/>
            <w:noWrap/>
          </w:tcPr>
          <w:p w:rsidR="0026387D" w:rsidRPr="005315A8" w:rsidRDefault="0026387D" w:rsidP="00442D66"/>
        </w:tc>
        <w:tc>
          <w:tcPr>
            <w:tcW w:w="1028" w:type="dxa"/>
            <w:noWrap/>
          </w:tcPr>
          <w:p w:rsidR="0026387D" w:rsidRPr="005315A8" w:rsidRDefault="0026387D" w:rsidP="00442D66"/>
        </w:tc>
        <w:tc>
          <w:tcPr>
            <w:tcW w:w="1711" w:type="dxa"/>
            <w:noWrap/>
          </w:tcPr>
          <w:p w:rsidR="0026387D" w:rsidRPr="005315A8" w:rsidRDefault="0026387D" w:rsidP="00442D66">
            <w:r w:rsidRPr="005315A8">
              <w:rPr>
                <w:rFonts w:hint="eastAsia"/>
              </w:rPr>
              <w:t>显示拍下，倒序</w:t>
            </w:r>
          </w:p>
        </w:tc>
      </w:tr>
    </w:tbl>
    <w:p w:rsidR="0026387D" w:rsidRDefault="0026387D" w:rsidP="00D52F94">
      <w:pPr>
        <w:rPr>
          <w:b/>
        </w:rPr>
      </w:pPr>
    </w:p>
    <w:p w:rsidR="0026387D" w:rsidRDefault="0026387D" w:rsidP="00D52F94">
      <w:pPr>
        <w:rPr>
          <w:b/>
        </w:rPr>
      </w:pPr>
    </w:p>
    <w:p w:rsidR="0026387D" w:rsidRPr="004A3FCB" w:rsidRDefault="0026387D" w:rsidP="004A3FCB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A3FCB">
        <w:rPr>
          <w:rFonts w:hint="eastAsia"/>
          <w:b/>
        </w:rPr>
        <w:t>货架商品</w:t>
      </w:r>
      <w:r w:rsidRPr="004A3FCB">
        <w:rPr>
          <w:b/>
        </w:rPr>
        <w:t>/</w:t>
      </w:r>
      <w:r w:rsidRPr="004A3FCB">
        <w:rPr>
          <w:rFonts w:hint="eastAsia"/>
          <w:b/>
        </w:rPr>
        <w:t>店铺关系表：</w:t>
      </w:r>
      <w:r w:rsidRPr="004A3FCB">
        <w:rPr>
          <w:b/>
        </w:rPr>
        <w:t>ent_shelf_link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98"/>
        <w:gridCol w:w="756"/>
        <w:gridCol w:w="756"/>
        <w:gridCol w:w="756"/>
        <w:gridCol w:w="2263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9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756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56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56" w:type="dxa"/>
            <w:noWrap/>
          </w:tcPr>
          <w:p w:rsidR="0026387D" w:rsidRPr="005315A8" w:rsidRDefault="0026387D" w:rsidP="0014614F"/>
        </w:tc>
        <w:tc>
          <w:tcPr>
            <w:tcW w:w="226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SHELF_ID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货架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LINK_ID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关联</w:t>
            </w:r>
            <w:r w:rsidRPr="005315A8">
              <w:t>ID</w:t>
            </w:r>
            <w:r w:rsidRPr="005315A8">
              <w:rPr>
                <w:rFonts w:hint="eastAsia"/>
              </w:rPr>
              <w:t>（目前有商品</w:t>
            </w:r>
            <w:r w:rsidRPr="005315A8">
              <w:t>ID</w:t>
            </w:r>
            <w:r w:rsidRPr="005315A8">
              <w:rPr>
                <w:rFonts w:hint="eastAsia"/>
              </w:rPr>
              <w:t>、店铺</w:t>
            </w:r>
            <w:r w:rsidRPr="005315A8">
              <w:t>ID</w:t>
            </w:r>
            <w:r w:rsidRPr="005315A8">
              <w:rPr>
                <w:rFonts w:hint="eastAsia"/>
              </w:rPr>
              <w:t>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LINK_TYPE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关联类型（商品、店铺、广告）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STATE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VARCHAR2(6)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CREATOR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CREATEDATE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DATE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MODIFYMAN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MODIFYDATE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DATE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SORTFLAG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7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56" w:type="dxa"/>
            <w:noWrap/>
          </w:tcPr>
          <w:p w:rsidR="0026387D" w:rsidRPr="005315A8" w:rsidRDefault="0026387D" w:rsidP="00D52F94">
            <w:r w:rsidRPr="005315A8">
              <w:t>0</w:t>
            </w:r>
          </w:p>
        </w:tc>
        <w:tc>
          <w:tcPr>
            <w:tcW w:w="756" w:type="dxa"/>
            <w:noWrap/>
          </w:tcPr>
          <w:p w:rsidR="0026387D" w:rsidRPr="005315A8" w:rsidRDefault="0026387D"/>
        </w:tc>
        <w:tc>
          <w:tcPr>
            <w:tcW w:w="226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排序值</w:t>
            </w:r>
          </w:p>
        </w:tc>
      </w:tr>
    </w:tbl>
    <w:p w:rsidR="0026387D" w:rsidRDefault="0026387D" w:rsidP="00D52F94">
      <w:pPr>
        <w:rPr>
          <w:b/>
        </w:rPr>
      </w:pPr>
    </w:p>
    <w:p w:rsidR="0026387D" w:rsidRDefault="0026387D" w:rsidP="00D52F94">
      <w:pPr>
        <w:rPr>
          <w:b/>
        </w:rPr>
      </w:pPr>
    </w:p>
    <w:p w:rsidR="0026387D" w:rsidRPr="00122741" w:rsidRDefault="0026387D" w:rsidP="00D52F94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122741">
        <w:rPr>
          <w:rFonts w:hint="eastAsia"/>
          <w:b/>
        </w:rPr>
        <w:t>商品</w:t>
      </w:r>
      <w:r>
        <w:rPr>
          <w:rFonts w:hint="eastAsia"/>
          <w:b/>
        </w:rPr>
        <w:t>分类</w:t>
      </w:r>
      <w:r w:rsidRPr="00122741">
        <w:rPr>
          <w:rFonts w:hint="eastAsia"/>
          <w:b/>
        </w:rPr>
        <w:t>表：</w:t>
      </w:r>
      <w:r w:rsidRPr="0096269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ent_template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50"/>
        <w:gridCol w:w="657"/>
        <w:gridCol w:w="761"/>
        <w:gridCol w:w="2318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657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61" w:type="dxa"/>
            <w:noWrap/>
          </w:tcPr>
          <w:p w:rsidR="0026387D" w:rsidRPr="005315A8" w:rsidRDefault="0026387D" w:rsidP="0014614F"/>
        </w:tc>
        <w:tc>
          <w:tcPr>
            <w:tcW w:w="231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31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分类名称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父分类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TYPE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类型（</w:t>
            </w:r>
            <w:r w:rsidRPr="005315A8">
              <w:t>ttProduct</w:t>
            </w:r>
            <w:r w:rsidRPr="005315A8">
              <w:rPr>
                <w:rFonts w:hint="eastAsia"/>
              </w:rPr>
              <w:t>产品</w:t>
            </w:r>
            <w:r w:rsidRPr="005315A8">
              <w:t xml:space="preserve"> </w:t>
            </w:r>
            <w:r w:rsidRPr="005315A8">
              <w:rPr>
                <w:rFonts w:hint="eastAsia"/>
              </w:rPr>
              <w:t>分类，</w:t>
            </w:r>
            <w:r w:rsidRPr="005315A8">
              <w:t>ttMarketEntity</w:t>
            </w:r>
            <w:r w:rsidRPr="005315A8">
              <w:rPr>
                <w:rFonts w:hint="eastAsia"/>
              </w:rPr>
              <w:t>模板实体，</w:t>
            </w:r>
            <w:r w:rsidRPr="005315A8">
              <w:t>ttMarket</w:t>
            </w:r>
            <w:r w:rsidRPr="005315A8">
              <w:rPr>
                <w:rFonts w:hint="eastAsia"/>
              </w:rPr>
              <w:t>模板）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DESCS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OLDID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OLDFID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LOGO_URL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模板手机门户显示图片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LOGO_SHOW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VARCHAR2(6)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57" w:type="dxa"/>
            <w:noWrap/>
          </w:tcPr>
          <w:p w:rsidR="0026387D" w:rsidRPr="005315A8" w:rsidRDefault="0026387D"/>
        </w:tc>
        <w:tc>
          <w:tcPr>
            <w:tcW w:w="761" w:type="dxa"/>
            <w:noWrap/>
          </w:tcPr>
          <w:p w:rsidR="0026387D" w:rsidRPr="005315A8" w:rsidRDefault="0026387D"/>
        </w:tc>
        <w:tc>
          <w:tcPr>
            <w:tcW w:w="2318" w:type="dxa"/>
            <w:noWrap/>
          </w:tcPr>
          <w:p w:rsidR="0026387D" w:rsidRPr="005315A8" w:rsidRDefault="0026387D">
            <w:r w:rsidRPr="005315A8">
              <w:t>logo</w:t>
            </w:r>
            <w:r w:rsidRPr="005315A8">
              <w:rPr>
                <w:rFonts w:hint="eastAsia"/>
              </w:rPr>
              <w:t>是否显示</w:t>
            </w:r>
          </w:p>
        </w:tc>
      </w:tr>
    </w:tbl>
    <w:p w:rsidR="0026387D" w:rsidRDefault="0026387D" w:rsidP="00D52F94">
      <w:pPr>
        <w:rPr>
          <w:b/>
        </w:rPr>
      </w:pPr>
    </w:p>
    <w:p w:rsidR="0026387D" w:rsidRDefault="0026387D" w:rsidP="00D52F94">
      <w:pPr>
        <w:rPr>
          <w:b/>
        </w:rPr>
      </w:pPr>
    </w:p>
    <w:p w:rsidR="0026387D" w:rsidRDefault="0026387D" w:rsidP="000806C1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属性表：</w:t>
      </w:r>
      <w:r w:rsidRPr="000806C1">
        <w:rPr>
          <w:b/>
        </w:rPr>
        <w:t>ent_attribute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42"/>
        <w:gridCol w:w="1800"/>
        <w:gridCol w:w="872"/>
        <w:gridCol w:w="748"/>
        <w:gridCol w:w="773"/>
        <w:gridCol w:w="2187"/>
      </w:tblGrid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02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7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4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74" w:type="dxa"/>
            <w:noWrap/>
          </w:tcPr>
          <w:p w:rsidR="0026387D" w:rsidRPr="005315A8" w:rsidRDefault="0026387D" w:rsidP="0014614F"/>
        </w:tc>
        <w:tc>
          <w:tcPr>
            <w:tcW w:w="219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ATTR_GROUP_ID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属性组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DESCS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TYPE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文本，布尔，整数，</w:t>
            </w:r>
            <w:r w:rsidRPr="005315A8">
              <w:t>RTF</w:t>
            </w:r>
            <w:r w:rsidRPr="005315A8">
              <w:rPr>
                <w:rFonts w:hint="eastAsia"/>
              </w:rPr>
              <w:t>，日期，集合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LENGTH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对文本类型的属性值类型才有长度限制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SET_TYPE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栏目下的资源、图片、视频、企业、产品、货品、商品、自定义。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ISSKU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VARCHAR2(1)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t>SKU</w:t>
            </w:r>
            <w:r w:rsidRPr="005315A8">
              <w:rPr>
                <w:rFonts w:hint="eastAsia"/>
              </w:rPr>
              <w:t>属性表示一个产品的分类方式：如销售单位：甁</w:t>
            </w:r>
            <w:r w:rsidRPr="005315A8">
              <w:t>/</w:t>
            </w:r>
            <w:r w:rsidRPr="005315A8">
              <w:rPr>
                <w:rFonts w:hint="eastAsia"/>
              </w:rPr>
              <w:t>听</w:t>
            </w:r>
            <w:r w:rsidRPr="005315A8">
              <w:t>/</w:t>
            </w:r>
            <w:r w:rsidRPr="005315A8">
              <w:rPr>
                <w:rFonts w:hint="eastAsia"/>
              </w:rPr>
              <w:t>达；又如颜色如：红</w:t>
            </w:r>
            <w:r w:rsidRPr="005315A8">
              <w:t>/</w:t>
            </w:r>
            <w:r w:rsidRPr="005315A8">
              <w:rPr>
                <w:rFonts w:hint="eastAsia"/>
              </w:rPr>
              <w:t>黄</w:t>
            </w:r>
            <w:r w:rsidRPr="005315A8">
              <w:t>/</w:t>
            </w:r>
            <w:r w:rsidRPr="005315A8">
              <w:rPr>
                <w:rFonts w:hint="eastAsia"/>
              </w:rPr>
              <w:t>兰，由此确定唯一的货品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ISSYSTEM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VARCHAR2(1)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是否系统属性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APPLYWAY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应用类型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ISPUBLISH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VARCHAR2(1)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是否是发布属性</w:t>
            </w:r>
            <w:r w:rsidRPr="005315A8">
              <w:t xml:space="preserve"> Y</w:t>
            </w:r>
            <w:r w:rsidRPr="005315A8">
              <w:rPr>
                <w:rFonts w:hint="eastAsia"/>
              </w:rPr>
              <w:t>是</w:t>
            </w:r>
            <w:r w:rsidRPr="005315A8">
              <w:t>,N</w:t>
            </w:r>
            <w:r w:rsidRPr="005315A8">
              <w:rPr>
                <w:rFonts w:hint="eastAsia"/>
              </w:rPr>
              <w:t>否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ASSOCIATION_TEMPID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INTEGER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 w:rsidP="00273901">
            <w:r w:rsidRPr="005315A8">
              <w:t>0</w:t>
            </w:r>
          </w:p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关联栏目模板实体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SORT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VARCHAR2(6)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排序：</w:t>
            </w:r>
            <w:r w:rsidRPr="005315A8">
              <w:t>desc/asc</w:t>
            </w:r>
          </w:p>
        </w:tc>
      </w:tr>
      <w:tr w:rsidR="0026387D" w:rsidRPr="005315A8" w:rsidTr="005315A8">
        <w:trPr>
          <w:trHeight w:val="270"/>
        </w:trPr>
        <w:tc>
          <w:tcPr>
            <w:tcW w:w="2134" w:type="dxa"/>
            <w:noWrap/>
          </w:tcPr>
          <w:p w:rsidR="0026387D" w:rsidRPr="005315A8" w:rsidRDefault="0026387D">
            <w:r w:rsidRPr="005315A8">
              <w:t>SOURCE_ID</w:t>
            </w:r>
          </w:p>
        </w:tc>
        <w:tc>
          <w:tcPr>
            <w:tcW w:w="1802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73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49" w:type="dxa"/>
            <w:noWrap/>
          </w:tcPr>
          <w:p w:rsidR="0026387D" w:rsidRPr="005315A8" w:rsidRDefault="0026387D"/>
        </w:tc>
        <w:tc>
          <w:tcPr>
            <w:tcW w:w="774" w:type="dxa"/>
            <w:noWrap/>
          </w:tcPr>
          <w:p w:rsidR="0026387D" w:rsidRPr="005315A8" w:rsidRDefault="0026387D"/>
        </w:tc>
        <w:tc>
          <w:tcPr>
            <w:tcW w:w="2190" w:type="dxa"/>
            <w:noWrap/>
          </w:tcPr>
          <w:p w:rsidR="0026387D" w:rsidRPr="005315A8" w:rsidRDefault="0026387D"/>
        </w:tc>
      </w:tr>
    </w:tbl>
    <w:p w:rsidR="0026387D" w:rsidRDefault="0026387D" w:rsidP="00D52F94">
      <w:pPr>
        <w:rPr>
          <w:b/>
        </w:rPr>
      </w:pPr>
    </w:p>
    <w:p w:rsidR="0026387D" w:rsidRDefault="0026387D" w:rsidP="00D52F94">
      <w:pPr>
        <w:rPr>
          <w:b/>
        </w:rPr>
      </w:pPr>
    </w:p>
    <w:p w:rsidR="0026387D" w:rsidRDefault="0026387D" w:rsidP="00A26C9D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分类属性关系表：</w:t>
      </w:r>
      <w:r w:rsidRPr="000A6B73">
        <w:rPr>
          <w:b/>
        </w:rPr>
        <w:t>ent_temeplate_attr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1701"/>
        <w:gridCol w:w="850"/>
        <w:gridCol w:w="709"/>
        <w:gridCol w:w="994"/>
        <w:gridCol w:w="1983"/>
      </w:tblGrid>
      <w:tr w:rsidR="0026387D" w:rsidRPr="005315A8" w:rsidTr="005315A8">
        <w:trPr>
          <w:trHeight w:val="270"/>
        </w:trPr>
        <w:tc>
          <w:tcPr>
            <w:tcW w:w="2235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70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994" w:type="dxa"/>
            <w:noWrap/>
          </w:tcPr>
          <w:p w:rsidR="0026387D" w:rsidRPr="005315A8" w:rsidRDefault="0026387D" w:rsidP="0014614F"/>
        </w:tc>
        <w:tc>
          <w:tcPr>
            <w:tcW w:w="198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235" w:type="dxa"/>
            <w:noWrap/>
          </w:tcPr>
          <w:p w:rsidR="0026387D" w:rsidRPr="005315A8" w:rsidRDefault="0026387D">
            <w:r w:rsidRPr="005315A8">
              <w:t>TEMPLATE_ID</w:t>
            </w:r>
          </w:p>
        </w:tc>
        <w:tc>
          <w:tcPr>
            <w:tcW w:w="1701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4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1983" w:type="dxa"/>
            <w:noWrap/>
          </w:tcPr>
          <w:p w:rsidR="0026387D" w:rsidRPr="005315A8" w:rsidRDefault="0026387D">
            <w:pPr>
              <w:rPr>
                <w:b/>
              </w:rPr>
            </w:pPr>
          </w:p>
        </w:tc>
      </w:tr>
      <w:tr w:rsidR="0026387D" w:rsidRPr="005315A8" w:rsidTr="005315A8">
        <w:trPr>
          <w:trHeight w:val="270"/>
        </w:trPr>
        <w:tc>
          <w:tcPr>
            <w:tcW w:w="2235" w:type="dxa"/>
            <w:noWrap/>
          </w:tcPr>
          <w:p w:rsidR="0026387D" w:rsidRPr="005315A8" w:rsidRDefault="0026387D">
            <w:r w:rsidRPr="005315A8">
              <w:t>ATTR_ID</w:t>
            </w:r>
          </w:p>
        </w:tc>
        <w:tc>
          <w:tcPr>
            <w:tcW w:w="1701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4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1983" w:type="dxa"/>
            <w:noWrap/>
          </w:tcPr>
          <w:p w:rsidR="0026387D" w:rsidRPr="005315A8" w:rsidRDefault="0026387D">
            <w:pPr>
              <w:rPr>
                <w:b/>
              </w:rPr>
            </w:pPr>
          </w:p>
        </w:tc>
      </w:tr>
    </w:tbl>
    <w:p w:rsidR="0026387D" w:rsidRDefault="0026387D" w:rsidP="00D52F94">
      <w:pPr>
        <w:rPr>
          <w:b/>
        </w:rPr>
      </w:pPr>
    </w:p>
    <w:p w:rsidR="0026387D" w:rsidRDefault="0026387D" w:rsidP="00D52F94">
      <w:pPr>
        <w:rPr>
          <w:b/>
        </w:rPr>
      </w:pPr>
    </w:p>
    <w:p w:rsidR="0026387D" w:rsidRDefault="0026387D" w:rsidP="00CB61B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属性值表：</w:t>
      </w:r>
      <w:r w:rsidRPr="00B80930">
        <w:rPr>
          <w:b/>
        </w:rPr>
        <w:t>ent_custom_attr_source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46"/>
        <w:gridCol w:w="1890"/>
        <w:gridCol w:w="850"/>
        <w:gridCol w:w="709"/>
        <w:gridCol w:w="992"/>
        <w:gridCol w:w="2035"/>
      </w:tblGrid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9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992" w:type="dxa"/>
            <w:noWrap/>
          </w:tcPr>
          <w:p w:rsidR="0026387D" w:rsidRPr="005315A8" w:rsidRDefault="0026387D" w:rsidP="0014614F"/>
        </w:tc>
        <w:tc>
          <w:tcPr>
            <w:tcW w:w="2035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035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203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ATTRIBUTE_ID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203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属性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DESCS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203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OPERATOR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VARCHAR2(24)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2035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EDITABLE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VARCHAR2(24)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2035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ORDER_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203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手机端展现排序号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46" w:type="dxa"/>
            <w:noWrap/>
          </w:tcPr>
          <w:p w:rsidR="0026387D" w:rsidRPr="005315A8" w:rsidRDefault="0026387D">
            <w:r w:rsidRPr="005315A8">
              <w:t>SOURCE_ID</w:t>
            </w:r>
          </w:p>
        </w:tc>
        <w:tc>
          <w:tcPr>
            <w:tcW w:w="1890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2035" w:type="dxa"/>
            <w:noWrap/>
          </w:tcPr>
          <w:p w:rsidR="0026387D" w:rsidRPr="005315A8" w:rsidRDefault="0026387D"/>
        </w:tc>
      </w:tr>
    </w:tbl>
    <w:p w:rsidR="0026387D" w:rsidRDefault="0026387D" w:rsidP="00D52F94">
      <w:pPr>
        <w:rPr>
          <w:b/>
        </w:rPr>
      </w:pPr>
    </w:p>
    <w:p w:rsidR="0026387D" w:rsidRDefault="0026387D" w:rsidP="00D52F94">
      <w:pPr>
        <w:rPr>
          <w:b/>
        </w:rPr>
      </w:pPr>
    </w:p>
    <w:p w:rsidR="0026387D" w:rsidRPr="00FB545F" w:rsidRDefault="0026387D" w:rsidP="00D52F9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属性组表：</w:t>
      </w:r>
      <w:r w:rsidRPr="0076720F">
        <w:rPr>
          <w:b/>
        </w:rPr>
        <w:t>ent_attr_group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56"/>
        <w:gridCol w:w="703"/>
        <w:gridCol w:w="992"/>
        <w:gridCol w:w="1985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6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992" w:type="dxa"/>
            <w:noWrap/>
          </w:tcPr>
          <w:p w:rsidR="0026387D" w:rsidRPr="005315A8" w:rsidRDefault="0026387D" w:rsidP="0014614F"/>
        </w:tc>
        <w:tc>
          <w:tcPr>
            <w:tcW w:w="1985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6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3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1985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6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3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198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DESCS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8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3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198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3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198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父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STATUS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6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3" w:type="dxa"/>
            <w:noWrap/>
          </w:tcPr>
          <w:p w:rsidR="0026387D" w:rsidRPr="005315A8" w:rsidRDefault="0026387D"/>
        </w:tc>
        <w:tc>
          <w:tcPr>
            <w:tcW w:w="992" w:type="dxa"/>
            <w:noWrap/>
          </w:tcPr>
          <w:p w:rsidR="0026387D" w:rsidRPr="005315A8" w:rsidRDefault="0026387D"/>
        </w:tc>
        <w:tc>
          <w:tcPr>
            <w:tcW w:w="198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状态</w:t>
            </w:r>
          </w:p>
        </w:tc>
      </w:tr>
    </w:tbl>
    <w:p w:rsidR="0026387D" w:rsidRDefault="0026387D" w:rsidP="00D52F94">
      <w:pPr>
        <w:rPr>
          <w:b/>
        </w:rPr>
      </w:pPr>
    </w:p>
    <w:p w:rsidR="0026387D" w:rsidRPr="00D52F94" w:rsidRDefault="0026387D" w:rsidP="00D52F94">
      <w:pPr>
        <w:rPr>
          <w:b/>
        </w:rPr>
      </w:pPr>
    </w:p>
    <w:p w:rsidR="0026387D" w:rsidRPr="00122741" w:rsidRDefault="0026387D" w:rsidP="0047146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122741">
        <w:rPr>
          <w:rFonts w:hint="eastAsia"/>
          <w:b/>
        </w:rPr>
        <w:t>商品表：</w:t>
      </w:r>
      <w:r w:rsidRPr="0096269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ent_</w:t>
      </w:r>
      <w:r>
        <w:rPr>
          <w:rFonts w:ascii="Courier New" w:hAnsi="Courier New" w:cs="Courier New"/>
          <w:b/>
          <w:kern w:val="0"/>
          <w:sz w:val="20"/>
          <w:szCs w:val="20"/>
        </w:rPr>
        <w:t>product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50"/>
        <w:gridCol w:w="709"/>
        <w:gridCol w:w="710"/>
        <w:gridCol w:w="2408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10" w:type="dxa"/>
            <w:noWrap/>
          </w:tcPr>
          <w:p w:rsidR="0026387D" w:rsidRPr="005315A8" w:rsidRDefault="0026387D" w:rsidP="0014614F"/>
        </w:tc>
        <w:tc>
          <w:tcPr>
            <w:tcW w:w="240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TEMPLATE_ID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产品分类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COMPANY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企业编号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CREATOR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CREATE_DATE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DATE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STATE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状态（</w:t>
            </w:r>
            <w:r w:rsidRPr="005315A8">
              <w:t>000001</w:t>
            </w:r>
            <w:r w:rsidRPr="005315A8">
              <w:rPr>
                <w:rFonts w:hint="eastAsia"/>
              </w:rPr>
              <w:t>正常，</w:t>
            </w:r>
            <w:r w:rsidRPr="005315A8">
              <w:t>000002</w:t>
            </w:r>
            <w:r w:rsidRPr="005315A8">
              <w:rPr>
                <w:rFonts w:hint="eastAsia"/>
              </w:rPr>
              <w:t>删除）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UPDATE_DATE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DATE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修改时间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AUDITING_DATE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DATE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审核时间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OLDID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BRAND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产品的品牌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TYPE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产品类型：如广告产品、电子票、实物商品、产品配件、赠品、礼品等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KEYWORD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关键字：能体现产品的词语，可通过此关键字查找到产品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PAY_TYPE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支付方式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INTEGRAL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INTEGER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930D91">
            <w:r w:rsidRPr="005315A8">
              <w:t>0</w:t>
            </w:r>
          </w:p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积分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smartTag w:uri="urn:schemas-microsoft-com:office:smarttags" w:element="City">
              <w:smartTag w:uri="urn:schemas-microsoft-com:office:smarttags" w:element="place">
                <w:r w:rsidRPr="005315A8">
                  <w:t>ENTERPRISE</w:t>
                </w:r>
              </w:smartTag>
            </w:smartTag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企业编号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DESCS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CLOB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DETAIL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CLOB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商品详情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WEIGHT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NUMBER(8,2)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产品重量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IS_UP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CHAR(1)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是否上架</w:t>
            </w:r>
            <w:r w:rsidRPr="005315A8">
              <w:t xml:space="preserve">  0</w:t>
            </w:r>
            <w:r w:rsidRPr="005315A8">
              <w:rPr>
                <w:rFonts w:hint="eastAsia"/>
              </w:rPr>
              <w:t>未上架；</w:t>
            </w:r>
            <w:r w:rsidRPr="005315A8">
              <w:t>1</w:t>
            </w:r>
            <w:r w:rsidRPr="005315A8">
              <w:rPr>
                <w:rFonts w:hint="eastAsia"/>
              </w:rPr>
              <w:t>已上架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REAL_QUALITY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CHAR(1)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真品质状态</w:t>
            </w:r>
            <w:r w:rsidRPr="005315A8">
              <w:t xml:space="preserve"> 1</w:t>
            </w:r>
            <w:r w:rsidRPr="005315A8">
              <w:rPr>
                <w:rFonts w:hint="eastAsia"/>
              </w:rPr>
              <w:t>为已经加入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CLICK_COUNT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NUMBER(8)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商品点击量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PRICE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闪购价</w:t>
            </w:r>
            <w:r w:rsidRPr="005315A8">
              <w:t>-</w:t>
            </w:r>
            <w:r w:rsidRPr="005315A8">
              <w:rPr>
                <w:rFonts w:hint="eastAsia"/>
              </w:rPr>
              <w:t>（冗余，取所有货品的最低价）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MARKET_PRICE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10" w:type="dxa"/>
            <w:noWrap/>
          </w:tcPr>
          <w:p w:rsidR="0026387D" w:rsidRPr="005315A8" w:rsidRDefault="0026387D"/>
        </w:tc>
        <w:tc>
          <w:tcPr>
            <w:tcW w:w="240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市场价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5315A8">
            <w:pPr>
              <w:jc w:val="center"/>
            </w:pPr>
            <w:r w:rsidRPr="005315A8">
              <w:t>WAP_RECOMM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t>CHAR(1)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t>0</w:t>
            </w:r>
          </w:p>
        </w:tc>
        <w:tc>
          <w:tcPr>
            <w:tcW w:w="710" w:type="dxa"/>
            <w:noWrap/>
          </w:tcPr>
          <w:p w:rsidR="0026387D" w:rsidRPr="005315A8" w:rsidRDefault="0026387D" w:rsidP="0014614F"/>
        </w:tc>
        <w:tc>
          <w:tcPr>
            <w:tcW w:w="240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是否在</w:t>
            </w:r>
            <w:r w:rsidRPr="005315A8">
              <w:t>wap</w:t>
            </w:r>
            <w:r w:rsidRPr="005315A8">
              <w:rPr>
                <w:rFonts w:hint="eastAsia"/>
              </w:rPr>
              <w:t>推荐，</w:t>
            </w:r>
            <w:r w:rsidRPr="005315A8">
              <w:t>0</w:t>
            </w:r>
            <w:r w:rsidRPr="005315A8">
              <w:rPr>
                <w:rFonts w:hint="eastAsia"/>
              </w:rPr>
              <w:t>不推荐</w:t>
            </w:r>
            <w:r w:rsidRPr="005315A8">
              <w:t>,1</w:t>
            </w:r>
            <w:r w:rsidRPr="005315A8">
              <w:rPr>
                <w:rFonts w:hint="eastAsia"/>
              </w:rPr>
              <w:t>推荐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t>RECOMM_TIME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t>TIMESTAMP(6)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/>
        </w:tc>
        <w:tc>
          <w:tcPr>
            <w:tcW w:w="710" w:type="dxa"/>
            <w:noWrap/>
          </w:tcPr>
          <w:p w:rsidR="0026387D" w:rsidRPr="005315A8" w:rsidRDefault="0026387D" w:rsidP="0014614F"/>
        </w:tc>
        <w:tc>
          <w:tcPr>
            <w:tcW w:w="240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推荐时间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t>SELL_COUNT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t>0</w:t>
            </w:r>
          </w:p>
        </w:tc>
        <w:tc>
          <w:tcPr>
            <w:tcW w:w="710" w:type="dxa"/>
            <w:noWrap/>
          </w:tcPr>
          <w:p w:rsidR="0026387D" w:rsidRPr="005315A8" w:rsidRDefault="0026387D" w:rsidP="0014614F"/>
        </w:tc>
        <w:tc>
          <w:tcPr>
            <w:tcW w:w="240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总销量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Pr="00122741" w:rsidRDefault="0026387D" w:rsidP="00903B9C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货</w:t>
      </w:r>
      <w:r w:rsidRPr="00122741">
        <w:rPr>
          <w:rFonts w:hint="eastAsia"/>
          <w:b/>
        </w:rPr>
        <w:t>品表：</w:t>
      </w:r>
      <w:r w:rsidRPr="0096269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ent_</w:t>
      </w:r>
      <w:r>
        <w:rPr>
          <w:rFonts w:ascii="Courier New" w:hAnsi="Courier New" w:cs="Courier New"/>
          <w:b/>
          <w:kern w:val="0"/>
          <w:sz w:val="20"/>
          <w:szCs w:val="20"/>
        </w:rPr>
        <w:t>goods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28"/>
        <w:gridCol w:w="731"/>
        <w:gridCol w:w="709"/>
        <w:gridCol w:w="2409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2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3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/>
        </w:tc>
        <w:tc>
          <w:tcPr>
            <w:tcW w:w="24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409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货品名称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PRODUCT_ID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>
            <w:r w:rsidRPr="005315A8">
              <w:t>FK</w:t>
            </w:r>
          </w:p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ent_product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GOODS_CODE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货员编号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PRICE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价格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CREATE_DATE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DATE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创建时间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NUM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INTEGER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库存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SELL_COUNT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INTEGER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31" w:type="dxa"/>
            <w:noWrap/>
          </w:tcPr>
          <w:p w:rsidR="0026387D" w:rsidRPr="005315A8" w:rsidRDefault="0026387D" w:rsidP="003B1CBA">
            <w:r w:rsidRPr="005315A8">
              <w:t>0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销量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COMPANY_ID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>
            <w:r w:rsidRPr="005315A8">
              <w:t>FK</w:t>
            </w:r>
          </w:p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企业编码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STATE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MARKET_PRICE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市场价格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DESCS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CLOB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MERCHANT_CODE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40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商家编码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Pr="00122741" w:rsidRDefault="0026387D" w:rsidP="003771AC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货</w:t>
      </w:r>
      <w:r w:rsidRPr="00122741">
        <w:rPr>
          <w:rFonts w:hint="eastAsia"/>
          <w:b/>
        </w:rPr>
        <w:t>品</w:t>
      </w:r>
      <w:r>
        <w:rPr>
          <w:b/>
        </w:rPr>
        <w:t>sku</w:t>
      </w:r>
      <w:r>
        <w:rPr>
          <w:rFonts w:hint="eastAsia"/>
          <w:b/>
        </w:rPr>
        <w:t>属性关系</w:t>
      </w:r>
      <w:r w:rsidRPr="00122741">
        <w:rPr>
          <w:rFonts w:hint="eastAsia"/>
          <w:b/>
        </w:rPr>
        <w:t>表：</w:t>
      </w:r>
      <w:r w:rsidRPr="0096269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ent_</w:t>
      </w:r>
      <w:r>
        <w:rPr>
          <w:rFonts w:ascii="Courier New" w:hAnsi="Courier New" w:cs="Courier New"/>
          <w:b/>
          <w:kern w:val="0"/>
          <w:sz w:val="20"/>
          <w:szCs w:val="20"/>
        </w:rPr>
        <w:t>goods_sku</w:t>
      </w:r>
    </w:p>
    <w:p w:rsidR="0026387D" w:rsidRDefault="0026387D" w:rsidP="00AA564B">
      <w:pPr>
        <w:rPr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50"/>
        <w:gridCol w:w="709"/>
        <w:gridCol w:w="709"/>
        <w:gridCol w:w="2315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/>
        </w:tc>
        <w:tc>
          <w:tcPr>
            <w:tcW w:w="226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SKUID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t>SKUID</w:t>
            </w:r>
            <w:r w:rsidRPr="005315A8">
              <w:rPr>
                <w:rFonts w:hint="eastAsia"/>
              </w:rPr>
              <w:t>，</w:t>
            </w:r>
            <w:r w:rsidRPr="005315A8">
              <w:t>ent_custom_attr_source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GOODS_ID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货品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CUSTOM_VALUE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用户自定义</w:t>
            </w:r>
            <w:r w:rsidRPr="005315A8">
              <w:t>SKU</w:t>
            </w:r>
            <w:r w:rsidRPr="005315A8">
              <w:rPr>
                <w:rFonts w:hint="eastAsia"/>
              </w:rPr>
              <w:t>值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Default="0026387D" w:rsidP="00B1719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商品图片、视频关联表：</w:t>
      </w:r>
      <w:r w:rsidRPr="005B0D2E">
        <w:rPr>
          <w:b/>
        </w:rPr>
        <w:t>ent_product_data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58"/>
        <w:gridCol w:w="1978"/>
        <w:gridCol w:w="850"/>
        <w:gridCol w:w="709"/>
        <w:gridCol w:w="709"/>
        <w:gridCol w:w="2318"/>
      </w:tblGrid>
      <w:tr w:rsidR="0026387D" w:rsidRPr="005315A8" w:rsidTr="005315A8">
        <w:trPr>
          <w:trHeight w:val="270"/>
        </w:trPr>
        <w:tc>
          <w:tcPr>
            <w:tcW w:w="195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字段名</w:t>
            </w:r>
          </w:p>
        </w:tc>
        <w:tc>
          <w:tcPr>
            <w:tcW w:w="197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默认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31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958" w:type="dxa"/>
            <w:noWrap/>
          </w:tcPr>
          <w:p w:rsidR="0026387D" w:rsidRPr="005315A8" w:rsidRDefault="0026387D" w:rsidP="00AA6426">
            <w:r w:rsidRPr="005315A8">
              <w:t>ID</w:t>
            </w:r>
          </w:p>
        </w:tc>
        <w:tc>
          <w:tcPr>
            <w:tcW w:w="1978" w:type="dxa"/>
            <w:noWrap/>
          </w:tcPr>
          <w:p w:rsidR="0026387D" w:rsidRPr="005315A8" w:rsidRDefault="0026387D" w:rsidP="00AA6426">
            <w:r w:rsidRPr="005315A8">
              <w:t>INTEGER</w:t>
            </w:r>
          </w:p>
        </w:tc>
        <w:tc>
          <w:tcPr>
            <w:tcW w:w="850" w:type="dxa"/>
            <w:noWrap/>
          </w:tcPr>
          <w:p w:rsidR="0026387D" w:rsidRPr="005315A8" w:rsidRDefault="0026387D" w:rsidP="00AA6426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>
            <w:r w:rsidRPr="005315A8">
              <w:t>PK</w:t>
            </w:r>
          </w:p>
        </w:tc>
        <w:tc>
          <w:tcPr>
            <w:tcW w:w="2318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1958" w:type="dxa"/>
            <w:noWrap/>
          </w:tcPr>
          <w:p w:rsidR="0026387D" w:rsidRPr="005315A8" w:rsidRDefault="0026387D" w:rsidP="00AA6426">
            <w:r w:rsidRPr="005315A8">
              <w:t>PRODUCT_ID</w:t>
            </w:r>
          </w:p>
        </w:tc>
        <w:tc>
          <w:tcPr>
            <w:tcW w:w="1978" w:type="dxa"/>
            <w:noWrap/>
          </w:tcPr>
          <w:p w:rsidR="0026387D" w:rsidRPr="005315A8" w:rsidRDefault="0026387D" w:rsidP="00AA6426">
            <w:r w:rsidRPr="005315A8">
              <w:t>INTEGER</w:t>
            </w:r>
          </w:p>
        </w:tc>
        <w:tc>
          <w:tcPr>
            <w:tcW w:w="85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31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商品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ent_product</w:t>
            </w:r>
          </w:p>
        </w:tc>
      </w:tr>
      <w:tr w:rsidR="0026387D" w:rsidRPr="005315A8" w:rsidTr="005315A8">
        <w:trPr>
          <w:trHeight w:val="270"/>
        </w:trPr>
        <w:tc>
          <w:tcPr>
            <w:tcW w:w="1958" w:type="dxa"/>
            <w:noWrap/>
          </w:tcPr>
          <w:p w:rsidR="0026387D" w:rsidRPr="005315A8" w:rsidRDefault="0026387D" w:rsidP="00AA6426">
            <w:r w:rsidRPr="005315A8">
              <w:t>DATA_ID</w:t>
            </w:r>
          </w:p>
        </w:tc>
        <w:tc>
          <w:tcPr>
            <w:tcW w:w="1978" w:type="dxa"/>
            <w:noWrap/>
          </w:tcPr>
          <w:p w:rsidR="0026387D" w:rsidRPr="005315A8" w:rsidRDefault="0026387D" w:rsidP="00AA6426">
            <w:r w:rsidRPr="005315A8">
              <w:t>INTEGER</w:t>
            </w:r>
          </w:p>
        </w:tc>
        <w:tc>
          <w:tcPr>
            <w:tcW w:w="85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31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资源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ent_upload</w:t>
            </w:r>
          </w:p>
        </w:tc>
      </w:tr>
      <w:tr w:rsidR="0026387D" w:rsidRPr="005315A8" w:rsidTr="005315A8">
        <w:trPr>
          <w:trHeight w:val="270"/>
        </w:trPr>
        <w:tc>
          <w:tcPr>
            <w:tcW w:w="1958" w:type="dxa"/>
            <w:noWrap/>
          </w:tcPr>
          <w:p w:rsidR="0026387D" w:rsidRPr="005315A8" w:rsidRDefault="0026387D" w:rsidP="00AA6426">
            <w:r w:rsidRPr="005315A8">
              <w:t>DATA_TYPE</w:t>
            </w:r>
          </w:p>
        </w:tc>
        <w:tc>
          <w:tcPr>
            <w:tcW w:w="1978" w:type="dxa"/>
            <w:noWrap/>
          </w:tcPr>
          <w:p w:rsidR="0026387D" w:rsidRPr="005315A8" w:rsidRDefault="0026387D" w:rsidP="00AA6426">
            <w:r w:rsidRPr="005315A8">
              <w:t>VARCHAR2(10)</w:t>
            </w:r>
          </w:p>
        </w:tc>
        <w:tc>
          <w:tcPr>
            <w:tcW w:w="85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31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资源类型，参与</w:t>
            </w:r>
            <w:r w:rsidRPr="005315A8">
              <w:t>ent_upload</w:t>
            </w:r>
            <w:r w:rsidRPr="005315A8">
              <w:rPr>
                <w:rFonts w:hint="eastAsia"/>
              </w:rPr>
              <w:t>的类型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Pr="007D26CE" w:rsidRDefault="0026387D" w:rsidP="00AA564B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D26CE">
        <w:rPr>
          <w:rFonts w:hint="eastAsia"/>
          <w:b/>
        </w:rPr>
        <w:t>店铺表：</w:t>
      </w:r>
      <w:r w:rsidRPr="006354CA">
        <w:rPr>
          <w:b/>
        </w:rPr>
        <w:t>ent_flagship_store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50"/>
        <w:gridCol w:w="709"/>
        <w:gridCol w:w="709"/>
        <w:gridCol w:w="2268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/>
        </w:tc>
        <w:tc>
          <w:tcPr>
            <w:tcW w:w="226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店名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FACADE_URL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VARCHAR2(225)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门面</w:t>
            </w:r>
            <w:r w:rsidRPr="005315A8">
              <w:t>URL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LOGO_URL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VARCHAR2(225)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smartTag w:uri="urn:schemas-microsoft-com:office:smarttags" w:element="City">
              <w:smartTag w:uri="urn:schemas-microsoft-com:office:smarttags" w:element="place">
                <w:r w:rsidRPr="005315A8">
                  <w:t>ENTERPRISE</w:t>
                </w:r>
              </w:smartTag>
            </w:smartTag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企业编码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TEMPL_ID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模板</w:t>
            </w:r>
            <w:r w:rsidRPr="005315A8">
              <w:t>ID</w:t>
            </w:r>
            <w:r w:rsidRPr="005315A8">
              <w:rPr>
                <w:rFonts w:hint="eastAsia"/>
              </w:rPr>
              <w:t>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DESCS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STATE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VARCHAR2(6)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PROVINCE_CODE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CITY_CODE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ZCODE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推广真知码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AREA_CODE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EXTEND_URL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VARCHAR2(255)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在文件服务器生成的文件名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ZCODE_IMAGE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真知码图片地址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BRANDIDS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BRANDNAMES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2268" w:type="dxa"/>
            <w:noWrap/>
          </w:tcPr>
          <w:p w:rsidR="0026387D" w:rsidRPr="005315A8" w:rsidRDefault="0026387D"/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Pr="00122741" w:rsidRDefault="0026387D" w:rsidP="00AF095A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装修组件表</w:t>
      </w:r>
      <w:r w:rsidRPr="00122741">
        <w:rPr>
          <w:rFonts w:hint="eastAsia"/>
          <w:b/>
        </w:rPr>
        <w:t>：</w:t>
      </w:r>
      <w:r w:rsidRPr="0096269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ent_</w:t>
      </w:r>
      <w:r>
        <w:rPr>
          <w:rFonts w:ascii="Courier New" w:hAnsi="Courier New" w:cs="Courier New"/>
          <w:b/>
          <w:kern w:val="0"/>
          <w:sz w:val="20"/>
          <w:szCs w:val="20"/>
        </w:rPr>
        <w:t>component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50"/>
        <w:gridCol w:w="709"/>
        <w:gridCol w:w="850"/>
        <w:gridCol w:w="2127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/>
        </w:tc>
        <w:tc>
          <w:tcPr>
            <w:tcW w:w="2127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COMPONENT_ID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127" w:type="dxa"/>
            <w:noWrap/>
          </w:tcPr>
          <w:p w:rsidR="0026387D" w:rsidRPr="005315A8" w:rsidRDefault="0026387D"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COMPONENT_NAME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THUMBNAIL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 w:rsidP="005B578C">
            <w:r w:rsidRPr="005315A8">
              <w:rPr>
                <w:rFonts w:hint="eastAsia"/>
              </w:rPr>
              <w:t>效果示意图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APPLYSCENE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提示语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SPECIFICATION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COMPONENT_DEFINE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VARCHAR2(2000)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>
            <w:r w:rsidRPr="005315A8">
              <w:t>Html</w:t>
            </w:r>
            <w:r w:rsidRPr="005315A8">
              <w:rPr>
                <w:rFonts w:hint="eastAsia"/>
              </w:rPr>
              <w:t>模板内容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COMPONENT_TYPE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COMPONENT_HTML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VARCHAR2(2000)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预览</w:t>
            </w:r>
            <w:r w:rsidRPr="005315A8">
              <w:t>html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TYPE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CHAR(2)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 w:rsidP="00C7548A">
            <w:r w:rsidRPr="005315A8">
              <w:t>0</w:t>
            </w:r>
          </w:p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27" w:type="dxa"/>
            <w:noWrap/>
          </w:tcPr>
          <w:p w:rsidR="0026387D" w:rsidRPr="005315A8" w:rsidRDefault="0026387D">
            <w:r w:rsidRPr="005315A8">
              <w:t>0-</w:t>
            </w:r>
            <w:r w:rsidRPr="005315A8">
              <w:rPr>
                <w:rFonts w:hint="eastAsia"/>
              </w:rPr>
              <w:t>店铺组件，</w:t>
            </w:r>
            <w:r w:rsidRPr="005315A8">
              <w:t>1-</w:t>
            </w:r>
            <w:r w:rsidRPr="005315A8">
              <w:rPr>
                <w:rFonts w:hint="eastAsia"/>
              </w:rPr>
              <w:t>橱窗组件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Pr="003840A1" w:rsidRDefault="0026387D" w:rsidP="00AA564B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840A1">
        <w:rPr>
          <w:rFonts w:hint="eastAsia"/>
          <w:b/>
        </w:rPr>
        <w:t>装修栅格表：</w:t>
      </w:r>
      <w:r w:rsidRPr="003840A1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ent_</w:t>
      </w:r>
      <w:r w:rsidRPr="003840A1">
        <w:rPr>
          <w:rFonts w:ascii="Courier New" w:hAnsi="Courier New" w:cs="Courier New"/>
          <w:b/>
          <w:kern w:val="0"/>
          <w:sz w:val="20"/>
          <w:szCs w:val="20"/>
        </w:rPr>
        <w:t>componentgrid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850"/>
        <w:gridCol w:w="709"/>
        <w:gridCol w:w="850"/>
        <w:gridCol w:w="2177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/>
        </w:tc>
        <w:tc>
          <w:tcPr>
            <w:tcW w:w="2177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GRIDID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177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COMPONENTID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77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组件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GRIDNAME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77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栅格名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SEQUENCE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NUMBER(8,2)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77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排序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Pr="003840A1" w:rsidRDefault="0026387D" w:rsidP="001F462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店铺组件关系</w:t>
      </w:r>
      <w:r w:rsidRPr="003840A1">
        <w:rPr>
          <w:rFonts w:hint="eastAsia"/>
          <w:b/>
        </w:rPr>
        <w:t>表：</w:t>
      </w:r>
      <w:r w:rsidRPr="001F4620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ent_componentflagshiprel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1819"/>
        <w:gridCol w:w="822"/>
        <w:gridCol w:w="764"/>
        <w:gridCol w:w="654"/>
        <w:gridCol w:w="2373"/>
      </w:tblGrid>
      <w:tr w:rsidR="0026387D" w:rsidRPr="005315A8" w:rsidTr="005315A8">
        <w:trPr>
          <w:trHeight w:val="270"/>
        </w:trPr>
        <w:tc>
          <w:tcPr>
            <w:tcW w:w="209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1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22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64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654" w:type="dxa"/>
            <w:noWrap/>
          </w:tcPr>
          <w:p w:rsidR="0026387D" w:rsidRPr="005315A8" w:rsidRDefault="0026387D" w:rsidP="0014614F"/>
        </w:tc>
        <w:tc>
          <w:tcPr>
            <w:tcW w:w="237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0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19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22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64" w:type="dxa"/>
            <w:noWrap/>
          </w:tcPr>
          <w:p w:rsidR="0026387D" w:rsidRPr="005315A8" w:rsidRDefault="0026387D"/>
        </w:tc>
        <w:tc>
          <w:tcPr>
            <w:tcW w:w="654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37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0" w:type="dxa"/>
            <w:noWrap/>
          </w:tcPr>
          <w:p w:rsidR="0026387D" w:rsidRPr="005315A8" w:rsidRDefault="0026387D">
            <w:r w:rsidRPr="005315A8">
              <w:t>FLAGSHIPID</w:t>
            </w:r>
          </w:p>
        </w:tc>
        <w:tc>
          <w:tcPr>
            <w:tcW w:w="1819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22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64" w:type="dxa"/>
            <w:noWrap/>
          </w:tcPr>
          <w:p w:rsidR="0026387D" w:rsidRPr="005315A8" w:rsidRDefault="0026387D"/>
        </w:tc>
        <w:tc>
          <w:tcPr>
            <w:tcW w:w="654" w:type="dxa"/>
            <w:noWrap/>
          </w:tcPr>
          <w:p w:rsidR="0026387D" w:rsidRPr="005315A8" w:rsidRDefault="0026387D"/>
        </w:tc>
        <w:tc>
          <w:tcPr>
            <w:tcW w:w="237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店铺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ent_flagship_store</w:t>
            </w:r>
          </w:p>
        </w:tc>
      </w:tr>
      <w:tr w:rsidR="0026387D" w:rsidRPr="005315A8" w:rsidTr="005315A8">
        <w:trPr>
          <w:trHeight w:val="270"/>
        </w:trPr>
        <w:tc>
          <w:tcPr>
            <w:tcW w:w="2090" w:type="dxa"/>
            <w:noWrap/>
          </w:tcPr>
          <w:p w:rsidR="0026387D" w:rsidRPr="005315A8" w:rsidRDefault="0026387D">
            <w:r w:rsidRPr="005315A8">
              <w:t>COMPONENTID</w:t>
            </w:r>
          </w:p>
        </w:tc>
        <w:tc>
          <w:tcPr>
            <w:tcW w:w="1819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22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64" w:type="dxa"/>
            <w:noWrap/>
          </w:tcPr>
          <w:p w:rsidR="0026387D" w:rsidRPr="005315A8" w:rsidRDefault="0026387D"/>
        </w:tc>
        <w:tc>
          <w:tcPr>
            <w:tcW w:w="654" w:type="dxa"/>
            <w:noWrap/>
          </w:tcPr>
          <w:p w:rsidR="0026387D" w:rsidRPr="005315A8" w:rsidRDefault="0026387D"/>
        </w:tc>
        <w:tc>
          <w:tcPr>
            <w:tcW w:w="237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组件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</w:p>
          <w:p w:rsidR="0026387D" w:rsidRPr="005315A8" w:rsidRDefault="0026387D">
            <w:r w:rsidRPr="005315A8">
              <w:t>ent_component</w:t>
            </w:r>
          </w:p>
        </w:tc>
      </w:tr>
      <w:tr w:rsidR="0026387D" w:rsidRPr="005315A8" w:rsidTr="005315A8">
        <w:trPr>
          <w:trHeight w:val="270"/>
        </w:trPr>
        <w:tc>
          <w:tcPr>
            <w:tcW w:w="2090" w:type="dxa"/>
            <w:noWrap/>
          </w:tcPr>
          <w:p w:rsidR="0026387D" w:rsidRPr="005315A8" w:rsidRDefault="0026387D">
            <w:r w:rsidRPr="005315A8">
              <w:t>SEQUENCE</w:t>
            </w:r>
          </w:p>
        </w:tc>
        <w:tc>
          <w:tcPr>
            <w:tcW w:w="1819" w:type="dxa"/>
            <w:noWrap/>
          </w:tcPr>
          <w:p w:rsidR="0026387D" w:rsidRPr="005315A8" w:rsidRDefault="0026387D">
            <w:r w:rsidRPr="005315A8">
              <w:t>NUMBER(8)</w:t>
            </w:r>
          </w:p>
        </w:tc>
        <w:tc>
          <w:tcPr>
            <w:tcW w:w="822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64" w:type="dxa"/>
            <w:noWrap/>
          </w:tcPr>
          <w:p w:rsidR="0026387D" w:rsidRPr="005315A8" w:rsidRDefault="0026387D"/>
        </w:tc>
        <w:tc>
          <w:tcPr>
            <w:tcW w:w="654" w:type="dxa"/>
            <w:noWrap/>
          </w:tcPr>
          <w:p w:rsidR="0026387D" w:rsidRPr="005315A8" w:rsidRDefault="0026387D"/>
        </w:tc>
        <w:tc>
          <w:tcPr>
            <w:tcW w:w="237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0" w:type="dxa"/>
            <w:noWrap/>
          </w:tcPr>
          <w:p w:rsidR="0026387D" w:rsidRPr="005315A8" w:rsidRDefault="0026387D">
            <w:r w:rsidRPr="005315A8">
              <w:t>HTML</w:t>
            </w:r>
          </w:p>
        </w:tc>
        <w:tc>
          <w:tcPr>
            <w:tcW w:w="1819" w:type="dxa"/>
            <w:noWrap/>
          </w:tcPr>
          <w:p w:rsidR="0026387D" w:rsidRPr="005315A8" w:rsidRDefault="0026387D">
            <w:r w:rsidRPr="005315A8">
              <w:t>VARCHAR2(4000)</w:t>
            </w:r>
          </w:p>
        </w:tc>
        <w:tc>
          <w:tcPr>
            <w:tcW w:w="822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64" w:type="dxa"/>
            <w:noWrap/>
          </w:tcPr>
          <w:p w:rsidR="0026387D" w:rsidRPr="005315A8" w:rsidRDefault="0026387D"/>
        </w:tc>
        <w:tc>
          <w:tcPr>
            <w:tcW w:w="654" w:type="dxa"/>
            <w:noWrap/>
          </w:tcPr>
          <w:p w:rsidR="0026387D" w:rsidRPr="005315A8" w:rsidRDefault="0026387D"/>
        </w:tc>
        <w:tc>
          <w:tcPr>
            <w:tcW w:w="2373" w:type="dxa"/>
            <w:noWrap/>
          </w:tcPr>
          <w:p w:rsidR="0026387D" w:rsidRPr="005315A8" w:rsidRDefault="0026387D">
            <w:r w:rsidRPr="005315A8">
              <w:t>Html</w:t>
            </w:r>
            <w:r w:rsidRPr="005315A8">
              <w:rPr>
                <w:rFonts w:hint="eastAsia"/>
              </w:rPr>
              <w:t>内容</w:t>
            </w:r>
          </w:p>
        </w:tc>
      </w:tr>
      <w:tr w:rsidR="0026387D" w:rsidRPr="005315A8" w:rsidTr="005315A8">
        <w:trPr>
          <w:trHeight w:val="270"/>
        </w:trPr>
        <w:tc>
          <w:tcPr>
            <w:tcW w:w="2090" w:type="dxa"/>
            <w:noWrap/>
          </w:tcPr>
          <w:p w:rsidR="0026387D" w:rsidRPr="005315A8" w:rsidRDefault="0026387D">
            <w:r w:rsidRPr="005315A8">
              <w:t>TYPE</w:t>
            </w:r>
          </w:p>
        </w:tc>
        <w:tc>
          <w:tcPr>
            <w:tcW w:w="1819" w:type="dxa"/>
            <w:noWrap/>
          </w:tcPr>
          <w:p w:rsidR="0026387D" w:rsidRPr="005315A8" w:rsidRDefault="0026387D">
            <w:r w:rsidRPr="005315A8">
              <w:t>CHAR(2)</w:t>
            </w:r>
          </w:p>
        </w:tc>
        <w:tc>
          <w:tcPr>
            <w:tcW w:w="822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64" w:type="dxa"/>
            <w:noWrap/>
          </w:tcPr>
          <w:p w:rsidR="0026387D" w:rsidRPr="005315A8" w:rsidRDefault="0026387D" w:rsidP="00E63FA0">
            <w:r w:rsidRPr="005315A8">
              <w:t>0</w:t>
            </w:r>
          </w:p>
        </w:tc>
        <w:tc>
          <w:tcPr>
            <w:tcW w:w="654" w:type="dxa"/>
            <w:noWrap/>
          </w:tcPr>
          <w:p w:rsidR="0026387D" w:rsidRPr="005315A8" w:rsidRDefault="0026387D"/>
        </w:tc>
        <w:tc>
          <w:tcPr>
            <w:tcW w:w="2373" w:type="dxa"/>
            <w:noWrap/>
          </w:tcPr>
          <w:p w:rsidR="0026387D" w:rsidRPr="005315A8" w:rsidRDefault="0026387D">
            <w:r w:rsidRPr="005315A8">
              <w:t>0</w:t>
            </w:r>
            <w:r w:rsidRPr="005315A8">
              <w:rPr>
                <w:rFonts w:hint="eastAsia"/>
              </w:rPr>
              <w:t>表示店铺，</w:t>
            </w:r>
            <w:r w:rsidRPr="005315A8">
              <w:t>1</w:t>
            </w:r>
            <w:r w:rsidRPr="005315A8">
              <w:rPr>
                <w:rFonts w:hint="eastAsia"/>
              </w:rPr>
              <w:t>表示橱窗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Default="0026387D" w:rsidP="001E2375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店铺组件栅格关系</w:t>
      </w:r>
      <w:r w:rsidRPr="003840A1">
        <w:rPr>
          <w:rFonts w:hint="eastAsia"/>
          <w:b/>
        </w:rPr>
        <w:t>表：</w:t>
      </w:r>
      <w:r w:rsidRPr="00674755">
        <w:rPr>
          <w:b/>
        </w:rPr>
        <w:t>ent_componentdata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88"/>
        <w:gridCol w:w="1591"/>
        <w:gridCol w:w="718"/>
        <w:gridCol w:w="670"/>
        <w:gridCol w:w="655"/>
        <w:gridCol w:w="2469"/>
      </w:tblGrid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53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71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67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655" w:type="dxa"/>
            <w:noWrap/>
          </w:tcPr>
          <w:p w:rsidR="0026387D" w:rsidRPr="005315A8" w:rsidRDefault="0026387D" w:rsidP="0014614F"/>
        </w:tc>
        <w:tc>
          <w:tcPr>
            <w:tcW w:w="2372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531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1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670" w:type="dxa"/>
            <w:noWrap/>
          </w:tcPr>
          <w:p w:rsidR="0026387D" w:rsidRPr="005315A8" w:rsidRDefault="0026387D"/>
        </w:tc>
        <w:tc>
          <w:tcPr>
            <w:tcW w:w="655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372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>
            <w:r w:rsidRPr="005315A8">
              <w:t>FLAGSHIPCOMPONENTRELID</w:t>
            </w:r>
          </w:p>
        </w:tc>
        <w:tc>
          <w:tcPr>
            <w:tcW w:w="1531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1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70" w:type="dxa"/>
            <w:noWrap/>
          </w:tcPr>
          <w:p w:rsidR="0026387D" w:rsidRPr="005315A8" w:rsidRDefault="0026387D"/>
        </w:tc>
        <w:tc>
          <w:tcPr>
            <w:tcW w:w="655" w:type="dxa"/>
            <w:noWrap/>
          </w:tcPr>
          <w:p w:rsidR="0026387D" w:rsidRPr="005315A8" w:rsidRDefault="0026387D"/>
        </w:tc>
        <w:tc>
          <w:tcPr>
            <w:tcW w:w="2372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店铺组件关系表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ent_componentflagshiprel</w:t>
            </w:r>
          </w:p>
        </w:tc>
      </w:tr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>
            <w:r w:rsidRPr="005315A8">
              <w:t>GRIDID</w:t>
            </w:r>
          </w:p>
        </w:tc>
        <w:tc>
          <w:tcPr>
            <w:tcW w:w="1531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1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70" w:type="dxa"/>
            <w:noWrap/>
          </w:tcPr>
          <w:p w:rsidR="0026387D" w:rsidRPr="005315A8" w:rsidRDefault="0026387D"/>
        </w:tc>
        <w:tc>
          <w:tcPr>
            <w:tcW w:w="655" w:type="dxa"/>
            <w:noWrap/>
          </w:tcPr>
          <w:p w:rsidR="0026387D" w:rsidRPr="005315A8" w:rsidRDefault="0026387D"/>
        </w:tc>
        <w:tc>
          <w:tcPr>
            <w:tcW w:w="2372" w:type="dxa"/>
            <w:noWrap/>
          </w:tcPr>
          <w:p w:rsidR="0026387D" w:rsidRPr="005315A8" w:rsidRDefault="0026387D" w:rsidP="00F726D4">
            <w:r w:rsidRPr="005315A8">
              <w:rPr>
                <w:rFonts w:hint="eastAsia"/>
              </w:rPr>
              <w:t>栅格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ent_componentgrid</w:t>
            </w:r>
          </w:p>
        </w:tc>
      </w:tr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>
            <w:r w:rsidRPr="005315A8">
              <w:t>VALUETYPE</w:t>
            </w:r>
          </w:p>
        </w:tc>
        <w:tc>
          <w:tcPr>
            <w:tcW w:w="1531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1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70" w:type="dxa"/>
            <w:noWrap/>
          </w:tcPr>
          <w:p w:rsidR="0026387D" w:rsidRPr="005315A8" w:rsidRDefault="0026387D"/>
        </w:tc>
        <w:tc>
          <w:tcPr>
            <w:tcW w:w="655" w:type="dxa"/>
            <w:noWrap/>
          </w:tcPr>
          <w:p w:rsidR="0026387D" w:rsidRPr="005315A8" w:rsidRDefault="0026387D"/>
        </w:tc>
        <w:tc>
          <w:tcPr>
            <w:tcW w:w="2372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>
            <w:r w:rsidRPr="005315A8">
              <w:t>VALUE</w:t>
            </w:r>
          </w:p>
        </w:tc>
        <w:tc>
          <w:tcPr>
            <w:tcW w:w="1531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1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70" w:type="dxa"/>
            <w:noWrap/>
          </w:tcPr>
          <w:p w:rsidR="0026387D" w:rsidRPr="005315A8" w:rsidRDefault="0026387D"/>
        </w:tc>
        <w:tc>
          <w:tcPr>
            <w:tcW w:w="655" w:type="dxa"/>
            <w:noWrap/>
          </w:tcPr>
          <w:p w:rsidR="0026387D" w:rsidRPr="005315A8" w:rsidRDefault="0026387D"/>
        </w:tc>
        <w:tc>
          <w:tcPr>
            <w:tcW w:w="2372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531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71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70" w:type="dxa"/>
            <w:noWrap/>
          </w:tcPr>
          <w:p w:rsidR="0026387D" w:rsidRPr="005315A8" w:rsidRDefault="0026387D"/>
        </w:tc>
        <w:tc>
          <w:tcPr>
            <w:tcW w:w="655" w:type="dxa"/>
            <w:noWrap/>
          </w:tcPr>
          <w:p w:rsidR="0026387D" w:rsidRPr="005315A8" w:rsidRDefault="0026387D"/>
        </w:tc>
        <w:tc>
          <w:tcPr>
            <w:tcW w:w="2372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576" w:type="dxa"/>
            <w:noWrap/>
          </w:tcPr>
          <w:p w:rsidR="0026387D" w:rsidRPr="005315A8" w:rsidRDefault="0026387D">
            <w:r w:rsidRPr="005315A8">
              <w:t>PHOTO</w:t>
            </w:r>
          </w:p>
        </w:tc>
        <w:tc>
          <w:tcPr>
            <w:tcW w:w="1531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71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670" w:type="dxa"/>
            <w:noWrap/>
          </w:tcPr>
          <w:p w:rsidR="0026387D" w:rsidRPr="005315A8" w:rsidRDefault="0026387D"/>
        </w:tc>
        <w:tc>
          <w:tcPr>
            <w:tcW w:w="655" w:type="dxa"/>
            <w:noWrap/>
          </w:tcPr>
          <w:p w:rsidR="0026387D" w:rsidRPr="005315A8" w:rsidRDefault="0026387D"/>
        </w:tc>
        <w:tc>
          <w:tcPr>
            <w:tcW w:w="2372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图片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ent_upload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Default="0026387D" w:rsidP="001B18FA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店铺栅格产品关系</w:t>
      </w:r>
      <w:r w:rsidRPr="003840A1">
        <w:rPr>
          <w:rFonts w:hint="eastAsia"/>
          <w:b/>
        </w:rPr>
        <w:t>表：</w:t>
      </w:r>
      <w:r w:rsidRPr="00A27D4F">
        <w:rPr>
          <w:b/>
        </w:rPr>
        <w:t>ent_productlink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843"/>
        <w:gridCol w:w="708"/>
        <w:gridCol w:w="851"/>
        <w:gridCol w:w="850"/>
        <w:gridCol w:w="2158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4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70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85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/>
        </w:tc>
        <w:tc>
          <w:tcPr>
            <w:tcW w:w="215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0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851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58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PRODUCTID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0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851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FK</w:t>
            </w:r>
          </w:p>
        </w:tc>
        <w:tc>
          <w:tcPr>
            <w:tcW w:w="215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ent_product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SEQUENCE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0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851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5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排序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MARKID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0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851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FK</w:t>
            </w:r>
          </w:p>
        </w:tc>
        <w:tc>
          <w:tcPr>
            <w:tcW w:w="2158" w:type="dxa"/>
            <w:noWrap/>
          </w:tcPr>
          <w:p w:rsidR="0026387D" w:rsidRPr="005315A8" w:rsidRDefault="0026387D">
            <w:r w:rsidRPr="005315A8">
              <w:t>ent_componentdata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843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70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851" w:type="dxa"/>
            <w:noWrap/>
          </w:tcPr>
          <w:p w:rsidR="0026387D" w:rsidRPr="005315A8" w:rsidRDefault="0026387D"/>
        </w:tc>
        <w:tc>
          <w:tcPr>
            <w:tcW w:w="850" w:type="dxa"/>
            <w:noWrap/>
          </w:tcPr>
          <w:p w:rsidR="0026387D" w:rsidRPr="005315A8" w:rsidRDefault="0026387D"/>
        </w:tc>
        <w:tc>
          <w:tcPr>
            <w:tcW w:w="2158" w:type="dxa"/>
            <w:noWrap/>
          </w:tcPr>
          <w:p w:rsidR="0026387D" w:rsidRPr="005315A8" w:rsidRDefault="0026387D"/>
        </w:tc>
      </w:tr>
    </w:tbl>
    <w:p w:rsidR="0026387D" w:rsidRDefault="0026387D" w:rsidP="00AA564B">
      <w:pPr>
        <w:rPr>
          <w:b/>
        </w:rPr>
      </w:pPr>
    </w:p>
    <w:p w:rsidR="0026387D" w:rsidRDefault="0026387D" w:rsidP="00AA564B">
      <w:pPr>
        <w:rPr>
          <w:b/>
        </w:rPr>
      </w:pPr>
    </w:p>
    <w:p w:rsidR="0026387D" w:rsidRPr="00122741" w:rsidRDefault="0026387D" w:rsidP="00B15E0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购物车</w:t>
      </w:r>
      <w:r w:rsidRPr="00122741">
        <w:rPr>
          <w:rFonts w:hint="eastAsia"/>
          <w:b/>
        </w:rPr>
        <w:t>表：</w:t>
      </w:r>
      <w:r>
        <w:rPr>
          <w:rFonts w:ascii="Courier New" w:hAnsi="Courier New" w:cs="Courier New"/>
          <w:b/>
          <w:kern w:val="0"/>
          <w:sz w:val="20"/>
          <w:szCs w:val="20"/>
        </w:rPr>
        <w:t>shopcart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38"/>
        <w:gridCol w:w="1898"/>
        <w:gridCol w:w="850"/>
        <w:gridCol w:w="709"/>
        <w:gridCol w:w="804"/>
        <w:gridCol w:w="2223"/>
      </w:tblGrid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89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5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0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804" w:type="dxa"/>
            <w:noWrap/>
          </w:tcPr>
          <w:p w:rsidR="0026387D" w:rsidRPr="005315A8" w:rsidRDefault="0026387D" w:rsidP="0014614F"/>
        </w:tc>
        <w:tc>
          <w:tcPr>
            <w:tcW w:w="222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22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IMEI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</w:t>
            </w:r>
            <w:r w:rsidRPr="005315A8">
              <w:t>imei</w:t>
            </w:r>
            <w:r w:rsidRPr="005315A8">
              <w:rPr>
                <w:rFonts w:hint="eastAsia"/>
              </w:rPr>
              <w:t>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PRODUCT_ID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商品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PRODUCT_NAME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商品名称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QUANTITY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数量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PRICE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单价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ENT_ID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企业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TYPE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数据入口类型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SOURCE_ID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商品所属</w:t>
            </w:r>
            <w:r w:rsidRPr="005315A8">
              <w:t>ID</w:t>
            </w:r>
            <w:r w:rsidRPr="005315A8">
              <w:rPr>
                <w:rFonts w:hint="eastAsia"/>
              </w:rPr>
              <w:t>，如货架、店铺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ADD_DATE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DATE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ENT_NAME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企业名称或店铺名称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SKU_GROUP_NAME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t>SKU</w:t>
            </w:r>
            <w:r w:rsidRPr="005315A8">
              <w:rPr>
                <w:rFonts w:hint="eastAsia"/>
              </w:rPr>
              <w:t>组合名称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LOGO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商品</w:t>
            </w:r>
            <w:r w:rsidRPr="005315A8">
              <w:t>LOGO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GOODS_ID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货品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LEAGUER_ID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NUMBER(19)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38" w:type="dxa"/>
            <w:noWrap/>
          </w:tcPr>
          <w:p w:rsidR="0026387D" w:rsidRPr="005315A8" w:rsidRDefault="0026387D">
            <w:r w:rsidRPr="005315A8">
              <w:t>FLAG</w:t>
            </w:r>
          </w:p>
        </w:tc>
        <w:tc>
          <w:tcPr>
            <w:tcW w:w="1898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85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09" w:type="dxa"/>
            <w:noWrap/>
          </w:tcPr>
          <w:p w:rsidR="0026387D" w:rsidRPr="005315A8" w:rsidRDefault="0026387D"/>
        </w:tc>
        <w:tc>
          <w:tcPr>
            <w:tcW w:w="804" w:type="dxa"/>
            <w:noWrap/>
          </w:tcPr>
          <w:p w:rsidR="0026387D" w:rsidRPr="005315A8" w:rsidRDefault="0026387D"/>
        </w:tc>
        <w:tc>
          <w:tcPr>
            <w:tcW w:w="222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价格标识</w:t>
            </w:r>
          </w:p>
        </w:tc>
      </w:tr>
    </w:tbl>
    <w:p w:rsidR="0026387D" w:rsidRDefault="0026387D" w:rsidP="00AA564B">
      <w:pPr>
        <w:rPr>
          <w:b/>
        </w:rPr>
      </w:pPr>
    </w:p>
    <w:p w:rsidR="0026387D" w:rsidRPr="00AA564B" w:rsidRDefault="0026387D" w:rsidP="00AA564B">
      <w:pPr>
        <w:rPr>
          <w:b/>
        </w:rPr>
      </w:pPr>
    </w:p>
    <w:p w:rsidR="0026387D" w:rsidRPr="00122741" w:rsidRDefault="0026387D" w:rsidP="00320A3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122741">
        <w:rPr>
          <w:rFonts w:hint="eastAsia"/>
          <w:b/>
        </w:rPr>
        <w:t>订单表：</w:t>
      </w:r>
      <w:bookmarkStart w:id="0" w:name="OLE_LINK20"/>
      <w:bookmarkStart w:id="1" w:name="OLE_LINK22"/>
      <w:r w:rsidRPr="00122741">
        <w:rPr>
          <w:b/>
        </w:rPr>
        <w:t>qb_orderinfo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89"/>
        <w:gridCol w:w="1702"/>
        <w:gridCol w:w="467"/>
        <w:gridCol w:w="1016"/>
        <w:gridCol w:w="801"/>
        <w:gridCol w:w="2447"/>
      </w:tblGrid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字段名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类型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空</w:t>
            </w:r>
          </w:p>
        </w:tc>
        <w:tc>
          <w:tcPr>
            <w:tcW w:w="105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默认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ORDER_ID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369" w:type="dxa"/>
            <w:noWrap/>
          </w:tcPr>
          <w:p w:rsidR="0026387D" w:rsidRPr="005315A8" w:rsidRDefault="0026387D"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QB_ID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遗留字段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ORDER_CODE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编码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ORDER_DATE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下单日期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ORDER_STATE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2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t>1</w:t>
            </w:r>
            <w:r w:rsidRPr="005315A8">
              <w:rPr>
                <w:rFonts w:hint="eastAsia"/>
              </w:rPr>
              <w:t>正在处理</w:t>
            </w:r>
            <w:r w:rsidRPr="005315A8">
              <w:t>,2</w:t>
            </w:r>
            <w:r w:rsidRPr="005315A8">
              <w:rPr>
                <w:rFonts w:hint="eastAsia"/>
              </w:rPr>
              <w:t>待确认</w:t>
            </w:r>
            <w:r w:rsidRPr="005315A8">
              <w:t>,3</w:t>
            </w:r>
            <w:r w:rsidRPr="005315A8">
              <w:rPr>
                <w:rFonts w:hint="eastAsia"/>
              </w:rPr>
              <w:t>己取消</w:t>
            </w:r>
            <w:r w:rsidRPr="005315A8">
              <w:t>,4</w:t>
            </w:r>
            <w:r w:rsidRPr="005315A8">
              <w:rPr>
                <w:rFonts w:hint="eastAsia"/>
              </w:rPr>
              <w:t>己删除</w:t>
            </w:r>
            <w:r w:rsidRPr="005315A8">
              <w:t>,5</w:t>
            </w:r>
            <w:r w:rsidRPr="005315A8">
              <w:rPr>
                <w:rFonts w:hint="eastAsia"/>
              </w:rPr>
              <w:t>己确认</w:t>
            </w:r>
            <w:r w:rsidRPr="005315A8">
              <w:t>,6</w:t>
            </w:r>
            <w:r w:rsidRPr="005315A8">
              <w:rPr>
                <w:rFonts w:hint="eastAsia"/>
              </w:rPr>
              <w:t>无效订单</w:t>
            </w:r>
            <w:r w:rsidRPr="005315A8">
              <w:t>,7</w:t>
            </w:r>
            <w:r w:rsidRPr="005315A8">
              <w:rPr>
                <w:rFonts w:hint="eastAsia"/>
              </w:rPr>
              <w:t>配货中</w:t>
            </w:r>
            <w:r w:rsidRPr="005315A8">
              <w:t>,8</w:t>
            </w:r>
            <w:r w:rsidRPr="005315A8">
              <w:rPr>
                <w:rFonts w:hint="eastAsia"/>
              </w:rPr>
              <w:t>己发货</w:t>
            </w:r>
            <w:r w:rsidRPr="005315A8">
              <w:t>,9</w:t>
            </w:r>
            <w:r w:rsidRPr="005315A8">
              <w:rPr>
                <w:rFonts w:hint="eastAsia"/>
              </w:rPr>
              <w:t>己签收</w:t>
            </w:r>
            <w:r w:rsidRPr="005315A8">
              <w:t>,10</w:t>
            </w:r>
            <w:r w:rsidRPr="005315A8">
              <w:rPr>
                <w:rFonts w:hint="eastAsia"/>
              </w:rPr>
              <w:t>己逾期</w:t>
            </w:r>
            <w:r w:rsidRPr="005315A8">
              <w:t>,11</w:t>
            </w:r>
            <w:r w:rsidRPr="005315A8">
              <w:rPr>
                <w:rFonts w:hint="eastAsia"/>
              </w:rPr>
              <w:t>己支付</w:t>
            </w:r>
            <w:r w:rsidRPr="005315A8">
              <w:t>,12</w:t>
            </w:r>
            <w:r w:rsidRPr="005315A8">
              <w:rPr>
                <w:rFonts w:hint="eastAsia"/>
              </w:rPr>
              <w:t>未支付</w:t>
            </w:r>
            <w:r w:rsidRPr="005315A8">
              <w:t>,13</w:t>
            </w:r>
            <w:r w:rsidRPr="005315A8">
              <w:rPr>
                <w:rFonts w:hint="eastAsia"/>
              </w:rPr>
              <w:t>己退货</w:t>
            </w:r>
            <w:r w:rsidRPr="005315A8">
              <w:t>,16</w:t>
            </w:r>
            <w:r w:rsidRPr="005315A8">
              <w:rPr>
                <w:rFonts w:hint="eastAsia"/>
              </w:rPr>
              <w:t>己保留</w:t>
            </w:r>
            <w:r w:rsidRPr="005315A8">
              <w:t>,18</w:t>
            </w:r>
            <w:r w:rsidRPr="005315A8">
              <w:rPr>
                <w:rFonts w:hint="eastAsia"/>
              </w:rPr>
              <w:t>逾期取消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ADDRESS1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详细地址（省市区和街道）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LINKMAN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联系人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PHONE1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PHONE2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电话（暂时无用）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ZIPCODE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邮编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ADDRESS2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街道地址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ORDER_FROM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订单来源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AMOUNT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订单金额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OVERDATE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 w:rsidP="00C355F4">
            <w:r w:rsidRPr="005315A8">
              <w:rPr>
                <w:rFonts w:hint="eastAsia"/>
              </w:rPr>
              <w:t>过期时间（针对在线支付，下单日期加</w:t>
            </w:r>
            <w:r w:rsidRPr="005315A8">
              <w:t>24</w:t>
            </w:r>
            <w:r w:rsidRPr="005315A8">
              <w:rPr>
                <w:rFonts w:hint="eastAsia"/>
              </w:rPr>
              <w:t>小时）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JBPMID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遗留字段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PROVINCE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FK</w:t>
            </w:r>
          </w:p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省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CITY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>
            <w:r w:rsidRPr="005315A8">
              <w:t>FK</w:t>
            </w:r>
          </w:p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市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REMARKS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备注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SHOWSTATE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NUMBER(1)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遗留字段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ISDISPENSE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是否已分发，</w:t>
            </w:r>
            <w:r w:rsidRPr="005315A8">
              <w:t>0</w:t>
            </w:r>
            <w:r w:rsidRPr="005315A8">
              <w:rPr>
                <w:rFonts w:hint="eastAsia"/>
              </w:rPr>
              <w:t>为未分发，</w:t>
            </w:r>
            <w:r w:rsidRPr="005315A8">
              <w:t>1</w:t>
            </w:r>
            <w:r w:rsidRPr="005315A8">
              <w:rPr>
                <w:rFonts w:hint="eastAsia"/>
              </w:rPr>
              <w:t>为已分发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SENDMETHOD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配送方式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PAYMETHOD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支付方式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REASON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VARCHAR2(300)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GIFTRMARK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送礼备注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OPERATOR_USER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操作人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FASTMAILNO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运单号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SEND_TIME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送货时间：周末、平时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FASTMAILFEE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运费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ORDERAMOUNT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实付总金额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RECEIPT_TYPE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t>0</w:t>
            </w:r>
            <w:r w:rsidRPr="005315A8">
              <w:rPr>
                <w:rFonts w:hint="eastAsia"/>
              </w:rPr>
              <w:t>为不开发票，</w:t>
            </w:r>
            <w:r w:rsidRPr="005315A8">
              <w:t>1</w:t>
            </w:r>
            <w:r w:rsidRPr="005315A8">
              <w:rPr>
                <w:rFonts w:hint="eastAsia"/>
              </w:rPr>
              <w:t>为个人，</w:t>
            </w:r>
            <w:r w:rsidRPr="005315A8">
              <w:t>2</w:t>
            </w:r>
            <w:r w:rsidRPr="005315A8">
              <w:rPr>
                <w:rFonts w:hint="eastAsia"/>
              </w:rPr>
              <w:t>为单位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RECEIPT_NAME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抬头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QID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银联交易流水号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TRACENUMBER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银联系统跟踪号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PAYRETURNTIME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支付完成时间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PAYER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支付人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PAYERTEL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支付人联系电话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IMEI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手机串号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IS_BUILTIN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是否内置，</w:t>
            </w:r>
            <w:r w:rsidRPr="005315A8">
              <w:t>0</w:t>
            </w:r>
            <w:r w:rsidRPr="005315A8">
              <w:rPr>
                <w:rFonts w:hint="eastAsia"/>
              </w:rPr>
              <w:t>为内置，</w:t>
            </w:r>
            <w:r w:rsidRPr="005315A8">
              <w:t>1</w:t>
            </w:r>
            <w:r w:rsidRPr="005315A8">
              <w:rPr>
                <w:rFonts w:hint="eastAsia"/>
              </w:rPr>
              <w:t>为非内置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BRAND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手机品牌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MODEL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手机型号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DISCOUNT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优惠金额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PAYCHANNELS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支付渠道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ORDERSN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支付平台流水号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PAYSUBMITTIME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支付提交到银联的时间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THIRDORDERID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遗留字段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THIRDRECORDID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遗留字段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ENTERPRISECODE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所属企业编号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BLESSINGS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祝福语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PRESENTPERSION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送礼人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PRESENTTEL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送礼人电话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TIMEOUTCANCEL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逾时取消时间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LOGISTICS_ID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快递商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LOGISTICS_NAME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快递商名称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PRESENTPURPOSE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送礼用途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COUPONID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使用优惠券信息，</w:t>
            </w:r>
            <w:r w:rsidRPr="005315A8">
              <w:t>ID|CODE|PRICE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USED_RULE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使用优惠规则记录信息，格式：</w:t>
            </w:r>
            <w:r w:rsidRPr="005315A8">
              <w:t>ID|TYPE|INFO|AMOUNT</w:t>
            </w:r>
            <w:r w:rsidRPr="005315A8">
              <w:rPr>
                <w:rFonts w:hint="eastAsia"/>
              </w:rPr>
              <w:t>，多个用逗号隔开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PAYCARD_AMOUNT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礼宾卡支付的金额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ZT_ADDRNAME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自提地址名称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ZT_ADDR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自提地址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ZT_PHONE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自提电话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WL_QS_STATUS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结算状态，暂无用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SH_DZ_STATUS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结算状态，暂无用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DLS_DZ_STATUS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结算状态，暂无用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JS_DZ_STATUS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结算状态，暂无用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IS_FLAG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是否为义卖捐赠订单</w:t>
            </w:r>
            <w:r w:rsidRPr="005315A8">
              <w:t>1</w:t>
            </w:r>
            <w:r w:rsidRPr="005315A8">
              <w:rPr>
                <w:rFonts w:hint="eastAsia"/>
              </w:rPr>
              <w:t>为是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DZ_STATUS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对账状态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IS_RETORRETURN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NUMBER(1)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-1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是否退换货</w:t>
            </w:r>
            <w:r w:rsidRPr="005315A8">
              <w:t>(0:</w:t>
            </w:r>
            <w:r w:rsidRPr="005315A8">
              <w:rPr>
                <w:rFonts w:hint="eastAsia"/>
              </w:rPr>
              <w:t>退货，</w:t>
            </w:r>
            <w:r w:rsidRPr="005315A8">
              <w:t>1:</w:t>
            </w:r>
            <w:r w:rsidRPr="005315A8">
              <w:rPr>
                <w:rFonts w:hint="eastAsia"/>
              </w:rPr>
              <w:t>换货</w:t>
            </w:r>
            <w:r w:rsidRPr="005315A8">
              <w:t>,2</w:t>
            </w:r>
            <w:r w:rsidRPr="005315A8">
              <w:rPr>
                <w:rFonts w:hint="eastAsia"/>
              </w:rPr>
              <w:t>换货新订单</w:t>
            </w:r>
            <w:r w:rsidRPr="005315A8">
              <w:t>)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CHANNEL_CODE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渠道号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SIGNIN_TIME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签收时间</w:t>
            </w:r>
            <w:r w:rsidRPr="005315A8">
              <w:t>(</w:t>
            </w:r>
            <w:r w:rsidRPr="005315A8">
              <w:rPr>
                <w:rFonts w:hint="eastAsia"/>
              </w:rPr>
              <w:t>手工录入</w:t>
            </w:r>
            <w:r w:rsidRPr="005315A8">
              <w:t>)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SIGNIN_SYS_TIME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系统时间</w:t>
            </w:r>
            <w:r w:rsidRPr="005315A8">
              <w:t>(</w:t>
            </w:r>
            <w:r w:rsidRPr="005315A8">
              <w:rPr>
                <w:rFonts w:hint="eastAsia"/>
              </w:rPr>
              <w:t>录入签收时间时</w:t>
            </w:r>
            <w:r w:rsidRPr="005315A8">
              <w:t>)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RETURN_NUM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7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RESTATUS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退换货状态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DEDUCTIONAMOUNT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NUMBER(10,2)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抵扣金额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bookmarkStart w:id="2" w:name="OLE_LINK23"/>
            <w:r w:rsidRPr="005315A8">
              <w:t>PARENT_ORDER_CODE</w:t>
            </w:r>
            <w:bookmarkEnd w:id="2"/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VARCHAR2(22)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父订单编码，用于拆分订单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ORDER_TYPE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订单类型：</w:t>
            </w:r>
            <w:r w:rsidRPr="005315A8">
              <w:t>0</w:t>
            </w:r>
            <w:r w:rsidRPr="005315A8">
              <w:rPr>
                <w:rFonts w:hint="eastAsia"/>
              </w:rPr>
              <w:t>普通订单，</w:t>
            </w:r>
            <w:r w:rsidRPr="005315A8">
              <w:t>1</w:t>
            </w:r>
            <w:r w:rsidRPr="005315A8">
              <w:rPr>
                <w:rFonts w:hint="eastAsia"/>
              </w:rPr>
              <w:t>父订单，</w:t>
            </w:r>
            <w:r w:rsidRPr="005315A8">
              <w:t>2</w:t>
            </w:r>
            <w:r w:rsidRPr="005315A8">
              <w:rPr>
                <w:rFonts w:hint="eastAsia"/>
              </w:rPr>
              <w:t>子订单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REMIND_SEND_TIME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买家提醒发货次数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PAY_METHOD_CODE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支付方式编码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COUNTY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区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REFUND_AMOUNT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NUMBER(10,2)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 w:rsidP="002F6D63">
            <w:r w:rsidRPr="005315A8">
              <w:t>0</w:t>
            </w:r>
          </w:p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实退金额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24" w:type="dxa"/>
            <w:noWrap/>
          </w:tcPr>
          <w:p w:rsidR="0026387D" w:rsidRPr="005315A8" w:rsidRDefault="0026387D">
            <w:r w:rsidRPr="005315A8">
              <w:t>LEAGUER_ID</w:t>
            </w:r>
          </w:p>
        </w:tc>
        <w:tc>
          <w:tcPr>
            <w:tcW w:w="1770" w:type="dxa"/>
            <w:noWrap/>
          </w:tcPr>
          <w:p w:rsidR="0026387D" w:rsidRPr="005315A8" w:rsidRDefault="0026387D">
            <w:r w:rsidRPr="005315A8">
              <w:t>NUMBER(19)</w:t>
            </w:r>
          </w:p>
        </w:tc>
        <w:tc>
          <w:tcPr>
            <w:tcW w:w="4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53" w:type="dxa"/>
            <w:noWrap/>
          </w:tcPr>
          <w:p w:rsidR="0026387D" w:rsidRPr="005315A8" w:rsidRDefault="0026387D"/>
        </w:tc>
        <w:tc>
          <w:tcPr>
            <w:tcW w:w="828" w:type="dxa"/>
            <w:noWrap/>
          </w:tcPr>
          <w:p w:rsidR="0026387D" w:rsidRPr="005315A8" w:rsidRDefault="0026387D"/>
        </w:tc>
        <w:tc>
          <w:tcPr>
            <w:tcW w:w="2369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320A37"/>
    <w:p w:rsidR="0026387D" w:rsidRDefault="0026387D" w:rsidP="00320A37"/>
    <w:p w:rsidR="0026387D" w:rsidRPr="00547DCA" w:rsidRDefault="0026387D" w:rsidP="00320A3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513C7">
        <w:rPr>
          <w:rFonts w:hint="eastAsia"/>
          <w:b/>
        </w:rPr>
        <w:t>订单明细项表：</w:t>
      </w:r>
      <w:r w:rsidRPr="00F513C7">
        <w:rPr>
          <w:b/>
        </w:rPr>
        <w:t>qb_orderitems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60"/>
        <w:gridCol w:w="1567"/>
        <w:gridCol w:w="768"/>
        <w:gridCol w:w="768"/>
        <w:gridCol w:w="768"/>
        <w:gridCol w:w="2591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462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77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7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78" w:type="dxa"/>
            <w:noWrap/>
          </w:tcPr>
          <w:p w:rsidR="0026387D" w:rsidRPr="005315A8" w:rsidRDefault="0026387D" w:rsidP="0014614F"/>
        </w:tc>
        <w:tc>
          <w:tcPr>
            <w:tcW w:w="263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ORDERITEM_ID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633" w:type="dxa"/>
            <w:noWrap/>
          </w:tcPr>
          <w:p w:rsidR="0026387D" w:rsidRPr="005315A8" w:rsidRDefault="0026387D"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ORDER_ID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FK</w:t>
            </w:r>
          </w:p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订单表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PRODUCT_ID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ent_product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QUANTITY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数</w:t>
            </w:r>
            <w:r>
              <w:rPr>
                <w:rFonts w:hint="eastAsia"/>
              </w:rPr>
              <w:t>量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AMOUNT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CODE_INFO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相关真知码值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bookmarkStart w:id="3" w:name="OLE_LINK21"/>
            <w:r w:rsidRPr="005315A8">
              <w:t>UNITPRICE</w:t>
            </w:r>
            <w:bookmarkEnd w:id="3"/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单价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PRODUCTCOLOR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暂时用于保存：货品号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PRODUCTSIZE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VARCHAR2(120)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暂时用于保存：商品名称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PRODUCTCSS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VARCHAR2(120)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暂时用于保存：</w:t>
            </w:r>
            <w:r w:rsidRPr="005315A8">
              <w:t>SKU</w:t>
            </w:r>
            <w:r w:rsidRPr="005315A8">
              <w:rPr>
                <w:rFonts w:hint="eastAsia"/>
              </w:rPr>
              <w:t>值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MARKET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产品范围</w:t>
            </w:r>
            <w:r w:rsidRPr="005315A8">
              <w:t>,1</w:t>
            </w:r>
            <w:r w:rsidRPr="005315A8">
              <w:rPr>
                <w:rFonts w:hint="eastAsia"/>
              </w:rPr>
              <w:t>为专业市场，</w:t>
            </w:r>
            <w:r w:rsidRPr="005315A8">
              <w:t>2</w:t>
            </w:r>
            <w:r w:rsidRPr="005315A8">
              <w:rPr>
                <w:rFonts w:hint="eastAsia"/>
              </w:rPr>
              <w:t>为其它商品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SCAN_TAG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 w:rsidP="00494731">
            <w:r w:rsidRPr="005315A8">
              <w:t>2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扫码标识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IS_GIFT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是否为赠品标识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INTEGRAL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INTEGER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 w:rsidP="00494731">
            <w:r w:rsidRPr="005315A8">
              <w:t>0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订单单个商品对应赠送的积分，默认为</w:t>
            </w:r>
            <w:r w:rsidRPr="005315A8">
              <w:t>0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PRICENAME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价格名称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PAY_CARD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PRO_ID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货品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ent_goods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RETURN_NUM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INTEGER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 w:rsidP="00494731">
            <w:r w:rsidRPr="005315A8">
              <w:t>7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退货周期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PREFEPRICE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商品优惠后单价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IS_SEND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NUMBER(1)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 w:rsidP="00494731">
            <w:r w:rsidRPr="005315A8">
              <w:t>0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是否发货：</w:t>
            </w:r>
            <w:r w:rsidRPr="005315A8">
              <w:t>0</w:t>
            </w:r>
            <w:r w:rsidRPr="005315A8">
              <w:rPr>
                <w:rFonts w:hint="eastAsia"/>
              </w:rPr>
              <w:t>未发货，</w:t>
            </w:r>
            <w:r w:rsidRPr="005315A8">
              <w:t>1</w:t>
            </w:r>
            <w:r w:rsidRPr="005315A8">
              <w:rPr>
                <w:rFonts w:hint="eastAsia"/>
              </w:rPr>
              <w:t>己发货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DISCOUNT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 w:rsidP="00494731">
            <w:r w:rsidRPr="005315A8">
              <w:t>0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优惠金额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bookmarkStart w:id="4" w:name="_Hlk374976010"/>
            <w:r w:rsidRPr="005315A8">
              <w:t>SOURCEID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来源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SOURCETYPE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NUMBER(3)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来源类型</w:t>
            </w:r>
          </w:p>
        </w:tc>
      </w:tr>
      <w:bookmarkEnd w:id="4"/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IMG_URL</w:t>
            </w:r>
          </w:p>
        </w:tc>
        <w:tc>
          <w:tcPr>
            <w:tcW w:w="1462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2633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产品缩略图地址</w:t>
            </w:r>
          </w:p>
        </w:tc>
      </w:tr>
    </w:tbl>
    <w:p w:rsidR="0026387D" w:rsidRDefault="0026387D" w:rsidP="00320A37"/>
    <w:p w:rsidR="0026387D" w:rsidRDefault="0026387D" w:rsidP="00320A37"/>
    <w:p w:rsidR="0026387D" w:rsidRPr="00547DCA" w:rsidRDefault="0026387D" w:rsidP="00320A3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A564B">
        <w:rPr>
          <w:rFonts w:hint="eastAsia"/>
          <w:b/>
        </w:rPr>
        <w:t>会员表：</w:t>
      </w:r>
      <w:r w:rsidRPr="00AA564B">
        <w:rPr>
          <w:b/>
        </w:rPr>
        <w:t>leaguer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72"/>
        <w:gridCol w:w="1576"/>
        <w:gridCol w:w="785"/>
        <w:gridCol w:w="785"/>
        <w:gridCol w:w="785"/>
        <w:gridCol w:w="2519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51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79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91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91" w:type="dxa"/>
            <w:noWrap/>
          </w:tcPr>
          <w:p w:rsidR="0026387D" w:rsidRPr="005315A8" w:rsidRDefault="0026387D" w:rsidP="0014614F"/>
        </w:tc>
        <w:tc>
          <w:tcPr>
            <w:tcW w:w="2545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NUMBER(19)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PK</w:t>
            </w:r>
          </w:p>
        </w:tc>
        <w:tc>
          <w:tcPr>
            <w:tcW w:w="2545" w:type="dxa"/>
            <w:noWrap/>
          </w:tcPr>
          <w:p w:rsidR="0026387D" w:rsidRPr="005315A8" w:rsidRDefault="0026387D"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IMEI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VARCHAR2(128 CHAR)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</w:t>
            </w:r>
            <w:r w:rsidRPr="005315A8">
              <w:t>imei</w:t>
            </w:r>
            <w:r w:rsidRPr="005315A8">
              <w:rPr>
                <w:rFonts w:hint="eastAsia"/>
              </w:rPr>
              <w:t>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NAME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VARCHAR2(128 CHAR)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用户名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SEX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NUMBER(10)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性别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EMAIL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VARCHAR2(128 CHAR)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邮箱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MOBILE_TEL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VARCHAR2(16 CHAR)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PIC_URL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VARCHAR2(250 CHAR)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头像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STATE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NUMBER(10)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 w:rsidP="006E1551">
            <w:r w:rsidRPr="005315A8">
              <w:t>1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t>1</w:t>
            </w:r>
            <w:r w:rsidRPr="005315A8">
              <w:rPr>
                <w:rFonts w:hint="eastAsia"/>
              </w:rPr>
              <w:t>正常</w:t>
            </w:r>
            <w:r w:rsidRPr="005315A8">
              <w:t xml:space="preserve"> </w:t>
            </w:r>
            <w:r w:rsidRPr="005315A8">
              <w:rPr>
                <w:rFonts w:hint="eastAsia"/>
              </w:rPr>
              <w:t>，</w:t>
            </w:r>
            <w:r w:rsidRPr="005315A8">
              <w:t xml:space="preserve">2 </w:t>
            </w:r>
            <w:r w:rsidRPr="005315A8">
              <w:rPr>
                <w:rFonts w:hint="eastAsia"/>
              </w:rPr>
              <w:t>删除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TBIRTHDAY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出生日期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USERCODE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VARCHAR2(30)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闪聊号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PASSWORD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会员支付密码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TOKEN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VARCHAR2(100)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t xml:space="preserve">ipbone </w:t>
            </w:r>
            <w:r w:rsidRPr="005315A8">
              <w:rPr>
                <w:rFonts w:hint="eastAsia"/>
              </w:rPr>
              <w:t>手机系统标志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COUTURE_CODE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订制号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LOGIN_PWD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会员登录密码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LEAGUER_TYPE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CHAR(1)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'1'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会员类型</w:t>
            </w:r>
            <w:r w:rsidRPr="005315A8">
              <w:t xml:space="preserve"> </w:t>
            </w:r>
            <w:r w:rsidRPr="005315A8">
              <w:rPr>
                <w:rFonts w:hint="eastAsia"/>
              </w:rPr>
              <w:t>，</w:t>
            </w:r>
            <w:r w:rsidRPr="005315A8">
              <w:t>imei</w:t>
            </w:r>
            <w:r w:rsidRPr="005315A8">
              <w:rPr>
                <w:rFonts w:hint="eastAsia"/>
              </w:rPr>
              <w:t>会员</w:t>
            </w:r>
            <w:r w:rsidRPr="005315A8">
              <w:t xml:space="preserve"> 1</w:t>
            </w:r>
            <w:r w:rsidRPr="005315A8">
              <w:rPr>
                <w:rFonts w:hint="eastAsia"/>
              </w:rPr>
              <w:t>，注册类型</w:t>
            </w:r>
            <w:r w:rsidRPr="005315A8">
              <w:t xml:space="preserve"> 2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LOGIN_TIME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上次登录时间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REGISTER_TIME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注册时间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BALANCE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NUMBER(20,2)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0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余额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>
            <w:r w:rsidRPr="005315A8">
              <w:t>POINT</w:t>
            </w:r>
          </w:p>
        </w:tc>
        <w:tc>
          <w:tcPr>
            <w:tcW w:w="1511" w:type="dxa"/>
            <w:noWrap/>
          </w:tcPr>
          <w:p w:rsidR="0026387D" w:rsidRPr="005315A8" w:rsidRDefault="0026387D">
            <w:r w:rsidRPr="005315A8">
              <w:t>NUMBER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91" w:type="dxa"/>
            <w:noWrap/>
          </w:tcPr>
          <w:p w:rsidR="0026387D" w:rsidRPr="005315A8" w:rsidRDefault="0026387D">
            <w:r w:rsidRPr="005315A8">
              <w:t>0</w:t>
            </w:r>
          </w:p>
        </w:tc>
        <w:tc>
          <w:tcPr>
            <w:tcW w:w="791" w:type="dxa"/>
            <w:noWrap/>
          </w:tcPr>
          <w:p w:rsidR="0026387D" w:rsidRPr="005315A8" w:rsidRDefault="0026387D"/>
        </w:tc>
        <w:tc>
          <w:tcPr>
            <w:tcW w:w="254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积分</w:t>
            </w:r>
          </w:p>
        </w:tc>
      </w:tr>
    </w:tbl>
    <w:p w:rsidR="0026387D" w:rsidRDefault="0026387D" w:rsidP="00320A37"/>
    <w:p w:rsidR="0026387D" w:rsidRDefault="0026387D" w:rsidP="00320A37"/>
    <w:p w:rsidR="0026387D" w:rsidRPr="008543FE" w:rsidRDefault="0026387D" w:rsidP="00320A3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994C5C">
        <w:rPr>
          <w:rFonts w:hint="eastAsia"/>
          <w:b/>
        </w:rPr>
        <w:t>消息中心表：</w:t>
      </w:r>
      <w:r w:rsidRPr="00994C5C">
        <w:rPr>
          <w:b/>
        </w:rPr>
        <w:t>message_center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5"/>
        <w:gridCol w:w="1637"/>
        <w:gridCol w:w="756"/>
        <w:gridCol w:w="756"/>
        <w:gridCol w:w="756"/>
        <w:gridCol w:w="2952"/>
      </w:tblGrid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549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77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7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778" w:type="dxa"/>
            <w:noWrap/>
          </w:tcPr>
          <w:p w:rsidR="0026387D" w:rsidRPr="005315A8" w:rsidRDefault="0026387D" w:rsidP="0014614F"/>
        </w:tc>
        <w:tc>
          <w:tcPr>
            <w:tcW w:w="3065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CONTENT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VARCHAR2(2000)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内容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TYPE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消息类型：个人信息、系统信息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CREATEDATE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创建日期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STARTDATE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起始日期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ENDDATE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结束日期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MODIFYMAN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VARCHAR2(50)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MODIFYDATE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STATE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ENTERPRISECODE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VARCHAR2(10)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企业编码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TITLE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VARCHAR2(500)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信息标题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SORTS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VARCHAR2(20)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信息分类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LEAGUERLEVEL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VARCHAR2(300)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会员级别，暂无用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IMEI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VARCHAR2(200)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</w:t>
            </w:r>
            <w:r w:rsidRPr="005315A8">
              <w:t>imei</w:t>
            </w:r>
            <w:r w:rsidRPr="005315A8">
              <w:rPr>
                <w:rFonts w:hint="eastAsia"/>
              </w:rPr>
              <w:t>号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APPLEPUSHED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VARCHAR2(6)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t>apple</w:t>
            </w:r>
            <w:r w:rsidRPr="005315A8">
              <w:rPr>
                <w:rFonts w:hint="eastAsia"/>
              </w:rPr>
              <w:t>标志是否已推送过，</w:t>
            </w:r>
            <w:r w:rsidRPr="005315A8">
              <w:t xml:space="preserve"> </w:t>
            </w:r>
            <w:r w:rsidRPr="005315A8">
              <w:rPr>
                <w:rFonts w:hint="eastAsia"/>
              </w:rPr>
              <w:t>“</w:t>
            </w:r>
            <w:r w:rsidRPr="005315A8">
              <w:t>1</w:t>
            </w:r>
            <w:r w:rsidRPr="005315A8">
              <w:rPr>
                <w:rFonts w:hint="eastAsia"/>
              </w:rPr>
              <w:t>”代表已推送</w:t>
            </w:r>
          </w:p>
        </w:tc>
      </w:tr>
      <w:tr w:rsidR="0026387D" w:rsidRPr="005315A8" w:rsidTr="005315A8">
        <w:trPr>
          <w:trHeight w:val="270"/>
        </w:trPr>
        <w:tc>
          <w:tcPr>
            <w:tcW w:w="1574" w:type="dxa"/>
            <w:noWrap/>
          </w:tcPr>
          <w:p w:rsidR="0026387D" w:rsidRPr="005315A8" w:rsidRDefault="0026387D">
            <w:r w:rsidRPr="005315A8">
              <w:t>LEAGUER_ID</w:t>
            </w:r>
          </w:p>
        </w:tc>
        <w:tc>
          <w:tcPr>
            <w:tcW w:w="1549" w:type="dxa"/>
            <w:noWrap/>
          </w:tcPr>
          <w:p w:rsidR="0026387D" w:rsidRPr="005315A8" w:rsidRDefault="0026387D">
            <w:r w:rsidRPr="005315A8">
              <w:t>NUMBER(19)</w:t>
            </w:r>
          </w:p>
        </w:tc>
        <w:tc>
          <w:tcPr>
            <w:tcW w:w="77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778" w:type="dxa"/>
            <w:noWrap/>
          </w:tcPr>
          <w:p w:rsidR="0026387D" w:rsidRPr="005315A8" w:rsidRDefault="0026387D"/>
        </w:tc>
        <w:tc>
          <w:tcPr>
            <w:tcW w:w="3065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320A37"/>
    <w:p w:rsidR="0026387D" w:rsidRDefault="0026387D" w:rsidP="00320A37"/>
    <w:p w:rsidR="0026387D" w:rsidRPr="008543FE" w:rsidRDefault="0026387D" w:rsidP="00A32A0B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994C5C">
        <w:rPr>
          <w:rFonts w:hint="eastAsia"/>
          <w:b/>
        </w:rPr>
        <w:t>消息</w:t>
      </w:r>
      <w:r>
        <w:rPr>
          <w:rFonts w:hint="eastAsia"/>
          <w:b/>
        </w:rPr>
        <w:t>推送</w:t>
      </w:r>
      <w:r w:rsidRPr="00994C5C">
        <w:rPr>
          <w:rFonts w:hint="eastAsia"/>
          <w:b/>
        </w:rPr>
        <w:t>表：</w:t>
      </w:r>
      <w:r w:rsidRPr="00994C5C">
        <w:rPr>
          <w:b/>
        </w:rPr>
        <w:t>message_center</w:t>
      </w:r>
      <w:r>
        <w:rPr>
          <w:b/>
        </w:rPr>
        <w:t>_push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2"/>
        <w:gridCol w:w="1978"/>
        <w:gridCol w:w="848"/>
        <w:gridCol w:w="777"/>
        <w:gridCol w:w="1061"/>
        <w:gridCol w:w="1756"/>
      </w:tblGrid>
      <w:tr w:rsidR="0026387D" w:rsidRPr="005315A8" w:rsidTr="005315A8">
        <w:trPr>
          <w:trHeight w:val="270"/>
        </w:trPr>
        <w:tc>
          <w:tcPr>
            <w:tcW w:w="2102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97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848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777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1061" w:type="dxa"/>
            <w:noWrap/>
          </w:tcPr>
          <w:p w:rsidR="0026387D" w:rsidRPr="005315A8" w:rsidRDefault="0026387D" w:rsidP="0014614F"/>
        </w:tc>
        <w:tc>
          <w:tcPr>
            <w:tcW w:w="1756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102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978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48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777" w:type="dxa"/>
            <w:noWrap/>
          </w:tcPr>
          <w:p w:rsidR="0026387D" w:rsidRPr="005315A8" w:rsidRDefault="0026387D"/>
        </w:tc>
        <w:tc>
          <w:tcPr>
            <w:tcW w:w="1061" w:type="dxa"/>
            <w:noWrap/>
          </w:tcPr>
          <w:p w:rsidR="0026387D" w:rsidRPr="005315A8" w:rsidRDefault="0026387D"/>
        </w:tc>
        <w:tc>
          <w:tcPr>
            <w:tcW w:w="1756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主键</w:t>
            </w:r>
          </w:p>
        </w:tc>
      </w:tr>
      <w:tr w:rsidR="0026387D" w:rsidRPr="005315A8" w:rsidTr="005315A8">
        <w:trPr>
          <w:trHeight w:val="270"/>
        </w:trPr>
        <w:tc>
          <w:tcPr>
            <w:tcW w:w="2102" w:type="dxa"/>
            <w:noWrap/>
          </w:tcPr>
          <w:p w:rsidR="0026387D" w:rsidRPr="005315A8" w:rsidRDefault="0026387D">
            <w:r w:rsidRPr="005315A8">
              <w:t>MESSAGE_CENTER_ID</w:t>
            </w:r>
          </w:p>
        </w:tc>
        <w:tc>
          <w:tcPr>
            <w:tcW w:w="1978" w:type="dxa"/>
            <w:noWrap/>
          </w:tcPr>
          <w:p w:rsidR="0026387D" w:rsidRPr="005315A8" w:rsidRDefault="0026387D">
            <w:r w:rsidRPr="005315A8">
              <w:t>VARCHAR2(32)</w:t>
            </w:r>
          </w:p>
        </w:tc>
        <w:tc>
          <w:tcPr>
            <w:tcW w:w="84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7" w:type="dxa"/>
            <w:noWrap/>
          </w:tcPr>
          <w:p w:rsidR="0026387D" w:rsidRPr="005315A8" w:rsidRDefault="0026387D"/>
        </w:tc>
        <w:tc>
          <w:tcPr>
            <w:tcW w:w="1061" w:type="dxa"/>
            <w:noWrap/>
          </w:tcPr>
          <w:p w:rsidR="0026387D" w:rsidRPr="005315A8" w:rsidRDefault="0026387D"/>
        </w:tc>
        <w:tc>
          <w:tcPr>
            <w:tcW w:w="1756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关联信息中心主键</w:t>
            </w:r>
          </w:p>
        </w:tc>
      </w:tr>
      <w:tr w:rsidR="0026387D" w:rsidRPr="005315A8" w:rsidTr="005315A8">
        <w:trPr>
          <w:trHeight w:val="270"/>
        </w:trPr>
        <w:tc>
          <w:tcPr>
            <w:tcW w:w="2102" w:type="dxa"/>
            <w:noWrap/>
          </w:tcPr>
          <w:p w:rsidR="0026387D" w:rsidRPr="005315A8" w:rsidRDefault="0026387D">
            <w:r w:rsidRPr="005315A8">
              <w:t>IMEI</w:t>
            </w:r>
          </w:p>
        </w:tc>
        <w:tc>
          <w:tcPr>
            <w:tcW w:w="1978" w:type="dxa"/>
            <w:noWrap/>
          </w:tcPr>
          <w:p w:rsidR="0026387D" w:rsidRPr="005315A8" w:rsidRDefault="0026387D">
            <w:r w:rsidRPr="005315A8">
              <w:t>VARCHAR2(40)</w:t>
            </w:r>
          </w:p>
        </w:tc>
        <w:tc>
          <w:tcPr>
            <w:tcW w:w="84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7" w:type="dxa"/>
            <w:noWrap/>
          </w:tcPr>
          <w:p w:rsidR="0026387D" w:rsidRPr="005315A8" w:rsidRDefault="0026387D"/>
        </w:tc>
        <w:tc>
          <w:tcPr>
            <w:tcW w:w="1061" w:type="dxa"/>
            <w:noWrap/>
          </w:tcPr>
          <w:p w:rsidR="0026387D" w:rsidRPr="005315A8" w:rsidRDefault="0026387D"/>
        </w:tc>
        <w:tc>
          <w:tcPr>
            <w:tcW w:w="1756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手机串号</w:t>
            </w:r>
          </w:p>
        </w:tc>
      </w:tr>
      <w:tr w:rsidR="0026387D" w:rsidRPr="005315A8" w:rsidTr="005315A8">
        <w:trPr>
          <w:trHeight w:val="270"/>
        </w:trPr>
        <w:tc>
          <w:tcPr>
            <w:tcW w:w="2102" w:type="dxa"/>
            <w:noWrap/>
          </w:tcPr>
          <w:p w:rsidR="0026387D" w:rsidRPr="005315A8" w:rsidRDefault="0026387D">
            <w:r w:rsidRPr="005315A8">
              <w:t>PUSH_TIME</w:t>
            </w:r>
          </w:p>
        </w:tc>
        <w:tc>
          <w:tcPr>
            <w:tcW w:w="1978" w:type="dxa"/>
            <w:noWrap/>
          </w:tcPr>
          <w:p w:rsidR="0026387D" w:rsidRPr="005315A8" w:rsidRDefault="0026387D">
            <w:r w:rsidRPr="005315A8">
              <w:t>TIMESTAMP(6)</w:t>
            </w:r>
          </w:p>
        </w:tc>
        <w:tc>
          <w:tcPr>
            <w:tcW w:w="84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7" w:type="dxa"/>
            <w:noWrap/>
          </w:tcPr>
          <w:p w:rsidR="0026387D" w:rsidRPr="005315A8" w:rsidRDefault="0026387D"/>
        </w:tc>
        <w:tc>
          <w:tcPr>
            <w:tcW w:w="1061" w:type="dxa"/>
            <w:noWrap/>
          </w:tcPr>
          <w:p w:rsidR="0026387D" w:rsidRPr="005315A8" w:rsidRDefault="0026387D"/>
        </w:tc>
        <w:tc>
          <w:tcPr>
            <w:tcW w:w="1756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推送时间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102" w:type="dxa"/>
            <w:noWrap/>
          </w:tcPr>
          <w:p w:rsidR="0026387D" w:rsidRPr="005315A8" w:rsidRDefault="0026387D">
            <w:r w:rsidRPr="005315A8">
              <w:t>LEAGUER_ID</w:t>
            </w:r>
          </w:p>
        </w:tc>
        <w:tc>
          <w:tcPr>
            <w:tcW w:w="1978" w:type="dxa"/>
            <w:noWrap/>
          </w:tcPr>
          <w:p w:rsidR="0026387D" w:rsidRPr="005315A8" w:rsidRDefault="0026387D">
            <w:r w:rsidRPr="005315A8">
              <w:t>NUMBER(19)</w:t>
            </w:r>
          </w:p>
        </w:tc>
        <w:tc>
          <w:tcPr>
            <w:tcW w:w="848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777" w:type="dxa"/>
            <w:noWrap/>
          </w:tcPr>
          <w:p w:rsidR="0026387D" w:rsidRPr="005315A8" w:rsidRDefault="0026387D"/>
        </w:tc>
        <w:tc>
          <w:tcPr>
            <w:tcW w:w="1061" w:type="dxa"/>
            <w:noWrap/>
          </w:tcPr>
          <w:p w:rsidR="0026387D" w:rsidRPr="005315A8" w:rsidRDefault="0026387D"/>
        </w:tc>
        <w:tc>
          <w:tcPr>
            <w:tcW w:w="1756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320A37"/>
    <w:p w:rsidR="0026387D" w:rsidRDefault="0026387D" w:rsidP="00320A37"/>
    <w:p w:rsidR="0026387D" w:rsidRPr="008543FE" w:rsidRDefault="0026387D" w:rsidP="00115FFA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994C5C">
        <w:rPr>
          <w:rFonts w:hint="eastAsia"/>
          <w:b/>
        </w:rPr>
        <w:t>消息</w:t>
      </w:r>
      <w:r>
        <w:rPr>
          <w:rFonts w:hint="eastAsia"/>
          <w:b/>
        </w:rPr>
        <w:t>己读</w:t>
      </w:r>
      <w:r w:rsidRPr="00994C5C">
        <w:rPr>
          <w:rFonts w:hint="eastAsia"/>
          <w:b/>
        </w:rPr>
        <w:t>表：</w:t>
      </w:r>
      <w:r w:rsidRPr="00994C5C">
        <w:rPr>
          <w:b/>
        </w:rPr>
        <w:t>message_center</w:t>
      </w:r>
      <w:r>
        <w:rPr>
          <w:b/>
        </w:rPr>
        <w:t>_read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03"/>
        <w:gridCol w:w="1620"/>
        <w:gridCol w:w="1080"/>
        <w:gridCol w:w="1080"/>
        <w:gridCol w:w="1080"/>
        <w:gridCol w:w="1460"/>
      </w:tblGrid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字段名</w:t>
            </w:r>
          </w:p>
        </w:tc>
        <w:tc>
          <w:tcPr>
            <w:tcW w:w="162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空</w:t>
            </w:r>
          </w:p>
        </w:tc>
        <w:tc>
          <w:tcPr>
            <w:tcW w:w="108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默认</w:t>
            </w:r>
          </w:p>
        </w:tc>
        <w:tc>
          <w:tcPr>
            <w:tcW w:w="1080" w:type="dxa"/>
            <w:noWrap/>
          </w:tcPr>
          <w:p w:rsidR="0026387D" w:rsidRPr="005315A8" w:rsidRDefault="0026387D" w:rsidP="0014614F"/>
        </w:tc>
        <w:tc>
          <w:tcPr>
            <w:tcW w:w="1460" w:type="dxa"/>
            <w:noWrap/>
          </w:tcPr>
          <w:p w:rsidR="0026387D" w:rsidRPr="005315A8" w:rsidRDefault="0026387D" w:rsidP="0014614F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>
            <w:r w:rsidRPr="005315A8">
              <w:t>ID</w:t>
            </w:r>
          </w:p>
        </w:tc>
        <w:tc>
          <w:tcPr>
            <w:tcW w:w="1620" w:type="dxa"/>
            <w:noWrap/>
          </w:tcPr>
          <w:p w:rsidR="0026387D" w:rsidRPr="005315A8" w:rsidRDefault="0026387D">
            <w:r w:rsidRPr="005315A8">
              <w:t>NVARCHAR2(32)</w:t>
            </w:r>
          </w:p>
        </w:tc>
        <w:tc>
          <w:tcPr>
            <w:tcW w:w="108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460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>
            <w:r w:rsidRPr="005315A8">
              <w:t>MSSAGE_CENTER_ID</w:t>
            </w:r>
          </w:p>
        </w:tc>
        <w:tc>
          <w:tcPr>
            <w:tcW w:w="1620" w:type="dxa"/>
            <w:noWrap/>
          </w:tcPr>
          <w:p w:rsidR="0026387D" w:rsidRPr="005315A8" w:rsidRDefault="0026387D">
            <w:r w:rsidRPr="005315A8">
              <w:t>NVARCHAR2(32)</w:t>
            </w:r>
          </w:p>
        </w:tc>
        <w:tc>
          <w:tcPr>
            <w:tcW w:w="1080" w:type="dxa"/>
            <w:noWrap/>
          </w:tcPr>
          <w:p w:rsidR="0026387D" w:rsidRPr="005315A8" w:rsidRDefault="0026387D">
            <w:r w:rsidRPr="005315A8">
              <w:t>N</w:t>
            </w:r>
          </w:p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46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消息中心主键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>
            <w:r w:rsidRPr="005315A8">
              <w:t>IMEI</w:t>
            </w:r>
          </w:p>
        </w:tc>
        <w:tc>
          <w:tcPr>
            <w:tcW w:w="1620" w:type="dxa"/>
            <w:noWrap/>
          </w:tcPr>
          <w:p w:rsidR="0026387D" w:rsidRPr="005315A8" w:rsidRDefault="0026387D">
            <w:r w:rsidRPr="005315A8">
              <w:t>NVARCHAR2(50)</w:t>
            </w:r>
          </w:p>
        </w:tc>
        <w:tc>
          <w:tcPr>
            <w:tcW w:w="108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46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读取人</w:t>
            </w:r>
            <w:r w:rsidRPr="005315A8">
              <w:t>imei</w:t>
            </w:r>
            <w:r w:rsidRPr="005315A8">
              <w:rPr>
                <w:rFonts w:hint="eastAsia"/>
              </w:rPr>
              <w:t>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>
            <w:r w:rsidRPr="005315A8">
              <w:t>APPLEPUSHED</w:t>
            </w:r>
          </w:p>
        </w:tc>
        <w:tc>
          <w:tcPr>
            <w:tcW w:w="1620" w:type="dxa"/>
            <w:noWrap/>
          </w:tcPr>
          <w:p w:rsidR="0026387D" w:rsidRPr="005315A8" w:rsidRDefault="0026387D">
            <w:r w:rsidRPr="005315A8">
              <w:t>VARCHAR2(6)</w:t>
            </w:r>
          </w:p>
        </w:tc>
        <w:tc>
          <w:tcPr>
            <w:tcW w:w="108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460" w:type="dxa"/>
            <w:noWrap/>
          </w:tcPr>
          <w:p w:rsidR="0026387D" w:rsidRPr="005315A8" w:rsidRDefault="0026387D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>
            <w:r w:rsidRPr="005315A8">
              <w:t>LEAGUER_ID</w:t>
            </w:r>
          </w:p>
        </w:tc>
        <w:tc>
          <w:tcPr>
            <w:tcW w:w="1620" w:type="dxa"/>
            <w:noWrap/>
          </w:tcPr>
          <w:p w:rsidR="0026387D" w:rsidRPr="005315A8" w:rsidRDefault="0026387D">
            <w:r w:rsidRPr="005315A8">
              <w:t>NUMBER(19)</w:t>
            </w:r>
          </w:p>
        </w:tc>
        <w:tc>
          <w:tcPr>
            <w:tcW w:w="1080" w:type="dxa"/>
            <w:noWrap/>
          </w:tcPr>
          <w:p w:rsidR="0026387D" w:rsidRPr="005315A8" w:rsidRDefault="0026387D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080" w:type="dxa"/>
            <w:noWrap/>
          </w:tcPr>
          <w:p w:rsidR="0026387D" w:rsidRPr="005315A8" w:rsidRDefault="0026387D"/>
        </w:tc>
        <w:tc>
          <w:tcPr>
            <w:tcW w:w="1460" w:type="dxa"/>
            <w:noWrap/>
          </w:tcPr>
          <w:p w:rsidR="0026387D" w:rsidRPr="005315A8" w:rsidRDefault="0026387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320A37"/>
    <w:p w:rsidR="0026387D" w:rsidRDefault="0026387D" w:rsidP="00320A37"/>
    <w:p w:rsidR="0026387D" w:rsidRPr="008543FE" w:rsidRDefault="0026387D" w:rsidP="005510F1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Wap</w:t>
      </w:r>
      <w:r>
        <w:rPr>
          <w:rFonts w:hint="eastAsia"/>
          <w:b/>
        </w:rPr>
        <w:t>首页信息表</w:t>
      </w:r>
      <w:r w:rsidRPr="00994C5C">
        <w:rPr>
          <w:rFonts w:hint="eastAsia"/>
          <w:b/>
        </w:rPr>
        <w:t>：</w:t>
      </w:r>
      <w:r w:rsidRPr="005510F1">
        <w:rPr>
          <w:b/>
        </w:rPr>
        <w:t>M_NOTICE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03"/>
        <w:gridCol w:w="1620"/>
        <w:gridCol w:w="1080"/>
        <w:gridCol w:w="1080"/>
        <w:gridCol w:w="1080"/>
        <w:gridCol w:w="1460"/>
      </w:tblGrid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字段名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空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默认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MN_ID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N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PK</w:t>
            </w:r>
          </w:p>
        </w:tc>
        <w:tc>
          <w:tcPr>
            <w:tcW w:w="1460" w:type="dxa"/>
            <w:noWrap/>
          </w:tcPr>
          <w:p w:rsidR="0026387D" w:rsidRPr="005315A8" w:rsidRDefault="0026387D" w:rsidP="005510F1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MN_TITLE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VARCHAR2(200)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标题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MN_TYPE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通知类型，</w:t>
            </w:r>
            <w:r w:rsidRPr="005315A8">
              <w:t>1</w:t>
            </w:r>
            <w:r w:rsidRPr="005315A8">
              <w:rPr>
                <w:rFonts w:hint="eastAsia"/>
              </w:rPr>
              <w:t>文字，</w:t>
            </w:r>
            <w:r w:rsidRPr="005315A8">
              <w:t>2</w:t>
            </w:r>
            <w:r w:rsidRPr="005315A8">
              <w:rPr>
                <w:rFonts w:hint="eastAsia"/>
              </w:rPr>
              <w:t>连接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MN_START_DATE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DATE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起始时间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MN_END_DATE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DATE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截止时间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MN_USER_ID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添加的用户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MN_STATUS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状态，</w:t>
            </w:r>
            <w:r w:rsidRPr="005315A8">
              <w:t>0</w:t>
            </w:r>
            <w:r w:rsidRPr="005315A8">
              <w:rPr>
                <w:rFonts w:hint="eastAsia"/>
              </w:rPr>
              <w:t>停用，</w:t>
            </w:r>
            <w:r w:rsidRPr="005315A8">
              <w:t>1</w:t>
            </w:r>
            <w:r w:rsidRPr="005315A8">
              <w:rPr>
                <w:rFonts w:hint="eastAsia"/>
              </w:rPr>
              <w:t>使用中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MN_ORDER</w:t>
            </w:r>
          </w:p>
        </w:tc>
        <w:tc>
          <w:tcPr>
            <w:tcW w:w="1620" w:type="dxa"/>
            <w:noWrap/>
          </w:tcPr>
          <w:p w:rsidR="0026387D" w:rsidRPr="005315A8" w:rsidRDefault="0026387D" w:rsidP="005510F1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排序，倒序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5510F1">
            <w:r w:rsidRPr="005315A8">
              <w:t>MN_LINK</w:t>
            </w:r>
          </w:p>
        </w:tc>
        <w:tc>
          <w:tcPr>
            <w:tcW w:w="1620" w:type="dxa"/>
            <w:noWrap/>
          </w:tcPr>
          <w:p w:rsidR="0026387D" w:rsidRPr="005315A8" w:rsidRDefault="0026387D" w:rsidP="00B756DA">
            <w:r w:rsidRPr="005315A8">
              <w:t>VARCHAR2(300)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080" w:type="dxa"/>
            <w:noWrap/>
          </w:tcPr>
          <w:p w:rsidR="0026387D" w:rsidRPr="005315A8" w:rsidRDefault="0026387D" w:rsidP="005510F1"/>
        </w:tc>
        <w:tc>
          <w:tcPr>
            <w:tcW w:w="1460" w:type="dxa"/>
            <w:noWrap/>
          </w:tcPr>
          <w:p w:rsidR="0026387D" w:rsidRPr="005315A8" w:rsidRDefault="0026387D" w:rsidP="005510F1">
            <w:r w:rsidRPr="005315A8">
              <w:rPr>
                <w:rFonts w:hint="eastAsia"/>
              </w:rPr>
              <w:t>连接地址</w:t>
            </w:r>
          </w:p>
        </w:tc>
      </w:tr>
    </w:tbl>
    <w:p w:rsidR="0026387D" w:rsidRDefault="0026387D" w:rsidP="00320A37"/>
    <w:p w:rsidR="0026387D" w:rsidRDefault="0026387D" w:rsidP="00320A37"/>
    <w:p w:rsidR="0026387D" w:rsidRPr="008543FE" w:rsidRDefault="0026387D" w:rsidP="005221B0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Wap</w:t>
      </w:r>
      <w:r>
        <w:rPr>
          <w:rFonts w:hint="eastAsia"/>
          <w:b/>
        </w:rPr>
        <w:t>广告位</w:t>
      </w:r>
      <w:r w:rsidRPr="00994C5C">
        <w:rPr>
          <w:rFonts w:hint="eastAsia"/>
          <w:b/>
        </w:rPr>
        <w:t>：</w:t>
      </w:r>
      <w:r w:rsidRPr="005221B0">
        <w:rPr>
          <w:b/>
        </w:rPr>
        <w:t>M_AD_POSITION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03"/>
        <w:gridCol w:w="1620"/>
        <w:gridCol w:w="1080"/>
        <w:gridCol w:w="1080"/>
        <w:gridCol w:w="1080"/>
        <w:gridCol w:w="1460"/>
      </w:tblGrid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字段名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空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默认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MAP_ID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N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PK</w:t>
            </w:r>
          </w:p>
        </w:tc>
        <w:tc>
          <w:tcPr>
            <w:tcW w:w="1460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MAP_NAME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VARCHAR2(200)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MAP_TYPE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广告位类型，</w:t>
            </w:r>
            <w:r w:rsidRPr="005315A8">
              <w:t>1</w:t>
            </w:r>
            <w:r w:rsidRPr="005315A8">
              <w:rPr>
                <w:rFonts w:hint="eastAsia"/>
              </w:rPr>
              <w:t>：图片轮换广告，</w:t>
            </w:r>
            <w:r w:rsidRPr="005315A8">
              <w:t>2</w:t>
            </w:r>
            <w:r w:rsidRPr="005315A8">
              <w:rPr>
                <w:rFonts w:hint="eastAsia"/>
              </w:rPr>
              <w:t>文字广告，</w:t>
            </w:r>
            <w:r w:rsidRPr="005315A8">
              <w:t>3</w:t>
            </w:r>
            <w:r w:rsidRPr="005315A8">
              <w:rPr>
                <w:rFonts w:hint="eastAsia"/>
              </w:rPr>
              <w:t>代码广告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MAP_WIDTH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广告位宽度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MAP_HEIGH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广告位高度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MAP_NUMBER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广告位广告数量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MAP_DESC</w:t>
            </w:r>
          </w:p>
        </w:tc>
        <w:tc>
          <w:tcPr>
            <w:tcW w:w="1620" w:type="dxa"/>
            <w:noWrap/>
          </w:tcPr>
          <w:p w:rsidR="0026387D" w:rsidRPr="005315A8" w:rsidRDefault="0026387D" w:rsidP="006047F9">
            <w:r w:rsidRPr="005315A8">
              <w:t>VARCHAR2(500)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广告位描述</w:t>
            </w:r>
          </w:p>
        </w:tc>
      </w:tr>
    </w:tbl>
    <w:p w:rsidR="0026387D" w:rsidRDefault="0026387D" w:rsidP="00320A37"/>
    <w:p w:rsidR="0026387D" w:rsidRDefault="0026387D" w:rsidP="00320A37"/>
    <w:p w:rsidR="0026387D" w:rsidRPr="008543FE" w:rsidRDefault="0026387D" w:rsidP="006E62E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Wap</w:t>
      </w:r>
      <w:r>
        <w:rPr>
          <w:rFonts w:hint="eastAsia"/>
          <w:b/>
        </w:rPr>
        <w:t>广告</w:t>
      </w:r>
      <w:r w:rsidRPr="00994C5C">
        <w:rPr>
          <w:rFonts w:hint="eastAsia"/>
          <w:b/>
        </w:rPr>
        <w:t>：</w:t>
      </w:r>
      <w:r w:rsidRPr="006E62EE">
        <w:rPr>
          <w:b/>
        </w:rPr>
        <w:t>M_ADVERT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03"/>
        <w:gridCol w:w="1697"/>
        <w:gridCol w:w="1080"/>
        <w:gridCol w:w="1080"/>
        <w:gridCol w:w="1080"/>
        <w:gridCol w:w="1460"/>
      </w:tblGrid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字段名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类型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空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默认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MA_ID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N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PK</w:t>
            </w:r>
          </w:p>
        </w:tc>
        <w:tc>
          <w:tcPr>
            <w:tcW w:w="1460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MA_NAME</w:t>
            </w:r>
          </w:p>
        </w:tc>
        <w:tc>
          <w:tcPr>
            <w:tcW w:w="1620" w:type="dxa"/>
            <w:noWrap/>
          </w:tcPr>
          <w:p w:rsidR="0026387D" w:rsidRPr="005315A8" w:rsidRDefault="0026387D" w:rsidP="006E62EE">
            <w:r w:rsidRPr="005315A8">
              <w:t>VARCHAR2(100)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MA_POSITION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广告位类型，</w:t>
            </w:r>
            <w:r w:rsidRPr="005315A8">
              <w:t>1</w:t>
            </w:r>
            <w:r w:rsidRPr="005315A8">
              <w:rPr>
                <w:rFonts w:hint="eastAsia"/>
              </w:rPr>
              <w:t>：图片轮换广告，</w:t>
            </w:r>
            <w:r w:rsidRPr="005315A8">
              <w:t>2</w:t>
            </w:r>
            <w:r w:rsidRPr="005315A8">
              <w:rPr>
                <w:rFonts w:hint="eastAsia"/>
              </w:rPr>
              <w:t>文字广告，</w:t>
            </w:r>
            <w:r w:rsidRPr="005315A8">
              <w:t>3</w:t>
            </w:r>
            <w:r w:rsidRPr="005315A8">
              <w:rPr>
                <w:rFonts w:hint="eastAsia"/>
              </w:rPr>
              <w:t>代码广告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MA_START_DATE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DATE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广告位宽度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MA_END_DATE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DATE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广告位高度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MA_CONTENT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VARCHAR2(1000)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广告位广告数量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MA_CLICK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广告位描述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MA_STATUS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MA_ADDTIME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TIMESTAMP(6)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MA_LAST_UPDATE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TIMESTAMP(6)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MA_ADD_USER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03" w:type="dxa"/>
            <w:noWrap/>
          </w:tcPr>
          <w:p w:rsidR="0026387D" w:rsidRPr="005315A8" w:rsidRDefault="0026387D" w:rsidP="00AA6426">
            <w:r w:rsidRPr="005315A8">
              <w:t>MA_UPDATE_USER</w:t>
            </w:r>
          </w:p>
        </w:tc>
        <w:tc>
          <w:tcPr>
            <w:tcW w:w="1620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080" w:type="dxa"/>
            <w:noWrap/>
          </w:tcPr>
          <w:p w:rsidR="0026387D" w:rsidRPr="005315A8" w:rsidRDefault="0026387D" w:rsidP="00AA6426"/>
        </w:tc>
        <w:tc>
          <w:tcPr>
            <w:tcW w:w="1460" w:type="dxa"/>
            <w:noWrap/>
          </w:tcPr>
          <w:p w:rsidR="0026387D" w:rsidRPr="005315A8" w:rsidRDefault="0026387D" w:rsidP="00AA6426"/>
        </w:tc>
      </w:tr>
    </w:tbl>
    <w:p w:rsidR="0026387D" w:rsidRDefault="0026387D" w:rsidP="00320A37"/>
    <w:p w:rsidR="0026387D" w:rsidRDefault="0026387D" w:rsidP="00320A37"/>
    <w:p w:rsidR="0026387D" w:rsidRPr="00312B83" w:rsidRDefault="0026387D" w:rsidP="00C0541A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12B83">
        <w:rPr>
          <w:rFonts w:hint="eastAsia"/>
          <w:b/>
        </w:rPr>
        <w:t>真知码表：</w:t>
      </w:r>
      <w:r w:rsidRPr="00312B83">
        <w:rPr>
          <w:b/>
        </w:rPr>
        <w:t>code_data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10"/>
        <w:gridCol w:w="1917"/>
        <w:gridCol w:w="576"/>
        <w:gridCol w:w="708"/>
        <w:gridCol w:w="709"/>
        <w:gridCol w:w="2602"/>
      </w:tblGrid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字段名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类型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默认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ID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VARCHAR2(32)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CODE_VALUE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VARCHAR2(120)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码值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CODE_TYPE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码类型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FUN_CODE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服务类型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APP_TYPE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VARCHAR2(50)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应用类型，</w:t>
            </w:r>
            <w:r w:rsidRPr="005315A8">
              <w:t>SHOP</w:t>
            </w:r>
            <w:r w:rsidRPr="005315A8">
              <w:rPr>
                <w:rFonts w:hint="eastAsia"/>
              </w:rPr>
              <w:t>店铺推广，</w:t>
            </w:r>
            <w:r w:rsidRPr="005315A8">
              <w:t>CARD</w:t>
            </w:r>
            <w:r w:rsidRPr="005315A8">
              <w:rPr>
                <w:rFonts w:hint="eastAsia"/>
              </w:rPr>
              <w:t>个人名片，码图购</w:t>
            </w:r>
            <w:r w:rsidRPr="005315A8">
              <w:t>zcChannelTheme</w:t>
            </w:r>
            <w:r w:rsidRPr="005315A8">
              <w:rPr>
                <w:rFonts w:hint="eastAsia"/>
              </w:rPr>
              <w:t>，礼宾卡</w:t>
            </w:r>
            <w:r w:rsidRPr="005315A8">
              <w:t>payCard</w:t>
            </w:r>
            <w:r w:rsidRPr="005315A8">
              <w:rPr>
                <w:rFonts w:hint="eastAsia"/>
              </w:rPr>
              <w:t>，抽奖</w:t>
            </w:r>
            <w:r w:rsidRPr="005315A8">
              <w:t>zcLuckyDraw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CODE_IMAGE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VARCHAR2(200)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码图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CODE_MATE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VARCHAR2(200)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CODE_MATE_IMAGE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VARCHAR2(200)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IS_TAG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CHAR(1)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ROLL_NUM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SEQUENCE_NUM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STATE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VARCHAR2(6)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码状态，</w:t>
            </w:r>
            <w:r w:rsidRPr="005315A8">
              <w:t>000001</w:t>
            </w:r>
            <w:r w:rsidRPr="005315A8">
              <w:rPr>
                <w:rFonts w:hint="eastAsia"/>
              </w:rPr>
              <w:t>未用，</w:t>
            </w:r>
            <w:r w:rsidRPr="005315A8">
              <w:t>000002</w:t>
            </w:r>
            <w:r w:rsidRPr="005315A8">
              <w:rPr>
                <w:rFonts w:hint="eastAsia"/>
              </w:rPr>
              <w:t>己用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ADD_DATE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DATE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添加时间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INIT_NUM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INTEGER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SEND_CODE_ID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VARCHAR2(20)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码编号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10" w:type="dxa"/>
            <w:noWrap/>
          </w:tcPr>
          <w:p w:rsidR="0026387D" w:rsidRPr="005315A8" w:rsidRDefault="0026387D" w:rsidP="00AA6426">
            <w:r w:rsidRPr="005315A8">
              <w:t>APPLY_BATCH_ID</w:t>
            </w:r>
          </w:p>
        </w:tc>
        <w:tc>
          <w:tcPr>
            <w:tcW w:w="1917" w:type="dxa"/>
            <w:noWrap/>
          </w:tcPr>
          <w:p w:rsidR="0026387D" w:rsidRPr="005315A8" w:rsidRDefault="0026387D" w:rsidP="00AA6426">
            <w:r w:rsidRPr="005315A8">
              <w:t>VARCHAR2(64)</w:t>
            </w:r>
          </w:p>
        </w:tc>
        <w:tc>
          <w:tcPr>
            <w:tcW w:w="576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码申请表关联</w:t>
            </w:r>
            <w:r w:rsidRPr="005315A8">
              <w:t>ID</w:t>
            </w:r>
          </w:p>
        </w:tc>
      </w:tr>
    </w:tbl>
    <w:p w:rsidR="0026387D" w:rsidRDefault="0026387D" w:rsidP="00C0541A"/>
    <w:p w:rsidR="0026387D" w:rsidRDefault="0026387D" w:rsidP="00C0541A"/>
    <w:p w:rsidR="0026387D" w:rsidRPr="00302623" w:rsidRDefault="0026387D" w:rsidP="00C0541A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个人收藏</w:t>
      </w:r>
      <w:r w:rsidRPr="00312B83">
        <w:rPr>
          <w:rFonts w:hint="eastAsia"/>
          <w:b/>
        </w:rPr>
        <w:t>表：</w:t>
      </w:r>
      <w:r w:rsidRPr="00447283">
        <w:rPr>
          <w:b/>
        </w:rPr>
        <w:t>my_collection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65"/>
        <w:gridCol w:w="2071"/>
        <w:gridCol w:w="567"/>
        <w:gridCol w:w="708"/>
        <w:gridCol w:w="709"/>
        <w:gridCol w:w="2602"/>
      </w:tblGrid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字段名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类型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默认</w:t>
            </w:r>
          </w:p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CID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INTEGER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>
            <w:r w:rsidRPr="005315A8">
              <w:t>PK</w:t>
            </w:r>
          </w:p>
        </w:tc>
        <w:tc>
          <w:tcPr>
            <w:tcW w:w="2602" w:type="dxa"/>
          </w:tcPr>
          <w:p w:rsidR="0026387D" w:rsidRPr="005315A8" w:rsidRDefault="0026387D" w:rsidP="00AA6426">
            <w:r w:rsidRPr="005315A8">
              <w:rPr>
                <w:rFonts w:hint="eastAsia"/>
              </w:rPr>
              <w:t>收藏</w:t>
            </w:r>
            <w:r w:rsidRPr="005315A8">
              <w:t>ID</w:t>
            </w:r>
            <w:r w:rsidRPr="005315A8">
              <w:br/>
            </w:r>
            <w:r w:rsidRPr="005315A8">
              <w:br/>
              <w:t>collection id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USERID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VARCHAR2(100)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用户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ENTITYID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VARCHAR2(100)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</w:tcPr>
          <w:p w:rsidR="0026387D" w:rsidRPr="005315A8" w:rsidRDefault="0026387D" w:rsidP="00AA6426">
            <w:r w:rsidRPr="005315A8">
              <w:rPr>
                <w:rFonts w:hint="eastAsia"/>
              </w:rPr>
              <w:t>收藏的实体</w:t>
            </w:r>
            <w:r w:rsidRPr="005315A8">
              <w:t>ID</w:t>
            </w:r>
            <w:r w:rsidRPr="005315A8">
              <w:br/>
            </w:r>
            <w:r w:rsidRPr="005315A8">
              <w:br/>
            </w:r>
            <w:r w:rsidRPr="005315A8">
              <w:rPr>
                <w:rFonts w:hint="eastAsia"/>
              </w:rPr>
              <w:t>如商品</w:t>
            </w:r>
            <w:r w:rsidRPr="005315A8">
              <w:t>ID</w:t>
            </w:r>
            <w:r w:rsidRPr="005315A8">
              <w:rPr>
                <w:rFonts w:hint="eastAsia"/>
              </w:rPr>
              <w:t>，或店铺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ENTITYNAME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VARCHAR2(100)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</w:tcPr>
          <w:p w:rsidR="0026387D" w:rsidRPr="005315A8" w:rsidRDefault="0026387D" w:rsidP="00AA6426">
            <w:r w:rsidRPr="005315A8">
              <w:rPr>
                <w:rFonts w:hint="eastAsia"/>
              </w:rPr>
              <w:t>收藏的实体名称</w:t>
            </w:r>
            <w:r w:rsidRPr="005315A8">
              <w:br/>
            </w:r>
            <w:r w:rsidRPr="005315A8">
              <w:br/>
            </w:r>
            <w:r w:rsidRPr="005315A8">
              <w:rPr>
                <w:rFonts w:hint="eastAsia"/>
              </w:rPr>
              <w:t>如商品名，或店铺名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IMAGEURL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VARCHAR2(200)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图片</w:t>
            </w:r>
            <w:r w:rsidRPr="005315A8">
              <w:t>URL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IFLASHBUYPRICE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NUMBER(20,2)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闪购价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MARKETPRICE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NUMBER(20,2)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市场价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CTYPE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VARCHAR2(2)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业务类型，定义为：</w:t>
            </w:r>
            <w:r w:rsidRPr="005315A8">
              <w:t>01-</w:t>
            </w:r>
            <w:r w:rsidRPr="005315A8">
              <w:rPr>
                <w:rFonts w:hint="eastAsia"/>
              </w:rPr>
              <w:t>商品</w:t>
            </w:r>
            <w:r w:rsidRPr="005315A8">
              <w:t xml:space="preserve"> 02-</w:t>
            </w:r>
            <w:r w:rsidRPr="005315A8">
              <w:rPr>
                <w:rFonts w:hint="eastAsia"/>
              </w:rPr>
              <w:t>店铺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MARKETID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货架</w:t>
            </w:r>
            <w:r w:rsidRPr="005315A8">
              <w:t>ID</w:t>
            </w:r>
            <w:r w:rsidRPr="005315A8">
              <w:rPr>
                <w:rFonts w:hint="eastAsia"/>
              </w:rPr>
              <w:t>，表示收藏行为的源头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COLLDATE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TIMESTAMP(6)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收藏日期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ENTITYDESC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VARCHAR2(200 CHAR)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实体描述信息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SHOPURL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VARCHAR2(200 CHAR)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店铺的</w:t>
            </w:r>
            <w:r w:rsidRPr="005315A8">
              <w:t>URL</w:t>
            </w:r>
          </w:p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IMEI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VARCHAR2(100)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1865" w:type="dxa"/>
            <w:noWrap/>
          </w:tcPr>
          <w:p w:rsidR="0026387D" w:rsidRPr="005315A8" w:rsidRDefault="0026387D" w:rsidP="00AA6426">
            <w:r w:rsidRPr="005315A8">
              <w:t>LEAGUER_ID</w:t>
            </w:r>
          </w:p>
        </w:tc>
        <w:tc>
          <w:tcPr>
            <w:tcW w:w="2071" w:type="dxa"/>
            <w:noWrap/>
          </w:tcPr>
          <w:p w:rsidR="0026387D" w:rsidRPr="005315A8" w:rsidRDefault="0026387D" w:rsidP="00AA6426">
            <w:r w:rsidRPr="005315A8">
              <w:t>NUMBER(19)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09" w:type="dxa"/>
            <w:noWrap/>
          </w:tcPr>
          <w:p w:rsidR="0026387D" w:rsidRPr="005315A8" w:rsidRDefault="0026387D" w:rsidP="00AA6426"/>
        </w:tc>
        <w:tc>
          <w:tcPr>
            <w:tcW w:w="2602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C0541A"/>
    <w:p w:rsidR="0026387D" w:rsidRDefault="0026387D" w:rsidP="00C0541A"/>
    <w:p w:rsidR="0026387D" w:rsidRPr="00302623" w:rsidRDefault="0026387D" w:rsidP="00C0541A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资源</w:t>
      </w:r>
      <w:r w:rsidRPr="00312B83">
        <w:rPr>
          <w:rFonts w:hint="eastAsia"/>
          <w:b/>
        </w:rPr>
        <w:t>表：</w:t>
      </w:r>
      <w:r>
        <w:rPr>
          <w:b/>
        </w:rPr>
        <w:t>ent_upload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2127"/>
        <w:gridCol w:w="567"/>
        <w:gridCol w:w="708"/>
        <w:gridCol w:w="767"/>
        <w:gridCol w:w="2494"/>
      </w:tblGrid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类型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默认</w:t>
            </w:r>
          </w:p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ID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>
            <w:r w:rsidRPr="005315A8">
              <w:t>PK</w:t>
            </w:r>
          </w:p>
        </w:tc>
        <w:tc>
          <w:tcPr>
            <w:tcW w:w="2494" w:type="dxa"/>
            <w:noWrap/>
          </w:tcPr>
          <w:p w:rsidR="0026387D" w:rsidRPr="005315A8" w:rsidRDefault="0026387D" w:rsidP="00AA6426"/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NAME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VARCHAR2(100)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上传文件名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TYPE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VARCHAR2(20)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扩展名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UPLOADER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VARCHAR2(30)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上传者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UPTIME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上传时间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URL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VARCHAR2(150)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相对路径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SIZES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文件大小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DESCS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VARCHAR2(200)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描述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RESTYPE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类型，</w:t>
            </w:r>
            <w:r w:rsidRPr="005315A8">
              <w:t>rtSImage</w:t>
            </w:r>
            <w:r w:rsidRPr="005315A8">
              <w:rPr>
                <w:rFonts w:hint="eastAsia"/>
              </w:rPr>
              <w:t>缩略图，</w:t>
            </w:r>
            <w:r w:rsidRPr="005315A8">
              <w:t>rtImage</w:t>
            </w:r>
            <w:r w:rsidRPr="005315A8">
              <w:rPr>
                <w:rFonts w:hint="eastAsia"/>
              </w:rPr>
              <w:t>图片，</w:t>
            </w:r>
            <w:r w:rsidRPr="005315A8">
              <w:rPr>
                <w:i/>
                <w:iCs/>
              </w:rPr>
              <w:t>rtVideo</w:t>
            </w:r>
            <w:r w:rsidRPr="005315A8">
              <w:rPr>
                <w:rFonts w:hint="eastAsia"/>
                <w:i/>
                <w:iCs/>
              </w:rPr>
              <w:t>视频，</w:t>
            </w:r>
            <w:r w:rsidRPr="005315A8">
              <w:rPr>
                <w:i/>
                <w:iCs/>
              </w:rPr>
              <w:t>rtBigText</w:t>
            </w:r>
            <w:r w:rsidRPr="005315A8">
              <w:rPr>
                <w:rFonts w:hint="eastAsia"/>
                <w:i/>
                <w:iCs/>
              </w:rPr>
              <w:t>大文本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AA6426">
            <w:r w:rsidRPr="005315A8">
              <w:t>VIEW_URL</w:t>
            </w:r>
          </w:p>
        </w:tc>
        <w:tc>
          <w:tcPr>
            <w:tcW w:w="2127" w:type="dxa"/>
            <w:noWrap/>
          </w:tcPr>
          <w:p w:rsidR="0026387D" w:rsidRPr="005315A8" w:rsidRDefault="0026387D" w:rsidP="00AA6426">
            <w:r w:rsidRPr="005315A8">
              <w:t>VARCHAR2(200)</w:t>
            </w:r>
          </w:p>
        </w:tc>
        <w:tc>
          <w:tcPr>
            <w:tcW w:w="567" w:type="dxa"/>
            <w:noWrap/>
          </w:tcPr>
          <w:p w:rsidR="0026387D" w:rsidRPr="005315A8" w:rsidRDefault="0026387D" w:rsidP="00AA6426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AA6426"/>
        </w:tc>
        <w:tc>
          <w:tcPr>
            <w:tcW w:w="767" w:type="dxa"/>
            <w:noWrap/>
          </w:tcPr>
          <w:p w:rsidR="0026387D" w:rsidRPr="005315A8" w:rsidRDefault="0026387D" w:rsidP="00AA6426"/>
        </w:tc>
        <w:tc>
          <w:tcPr>
            <w:tcW w:w="2494" w:type="dxa"/>
            <w:noWrap/>
          </w:tcPr>
          <w:p w:rsidR="0026387D" w:rsidRPr="005315A8" w:rsidRDefault="0026387D" w:rsidP="00AA6426">
            <w:r w:rsidRPr="005315A8">
              <w:rPr>
                <w:rFonts w:hint="eastAsia"/>
              </w:rPr>
              <w:t>绝对路径</w:t>
            </w:r>
          </w:p>
        </w:tc>
      </w:tr>
    </w:tbl>
    <w:p w:rsidR="0026387D" w:rsidRPr="00320A37" w:rsidRDefault="0026387D" w:rsidP="00C0541A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大区</w:t>
      </w:r>
      <w:r w:rsidRPr="00312B83">
        <w:rPr>
          <w:rFonts w:hint="eastAsia"/>
          <w:b/>
        </w:rPr>
        <w:t>表：</w:t>
      </w:r>
      <w:r>
        <w:rPr>
          <w:b/>
        </w:rPr>
        <w:t>area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2127"/>
        <w:gridCol w:w="567"/>
        <w:gridCol w:w="708"/>
        <w:gridCol w:w="851"/>
        <w:gridCol w:w="2410"/>
      </w:tblGrid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AREAID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AREANAME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DATECREATED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创建日期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DATEUPDATED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更新日期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TYPE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VARCHAR2(10)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MODIFYMAN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更新者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MODIFYDATE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更新日期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STATE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VARCHAR2(6)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DELETEDATE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/>
        </w:tc>
      </w:tr>
    </w:tbl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省</w:t>
      </w:r>
      <w:r w:rsidRPr="00312B83">
        <w:rPr>
          <w:rFonts w:hint="eastAsia"/>
          <w:b/>
        </w:rPr>
        <w:t>表：</w:t>
      </w:r>
      <w:r>
        <w:rPr>
          <w:b/>
        </w:rPr>
        <w:t>province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2127"/>
        <w:gridCol w:w="567"/>
        <w:gridCol w:w="708"/>
        <w:gridCol w:w="851"/>
        <w:gridCol w:w="2431"/>
      </w:tblGrid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PROVINCEID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PROVINCENAME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DATECREATED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创建日期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DATEUPDATED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更新日期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AREAID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区域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area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TYPE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VARCHAR2(10)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MODIFYMAN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MODIFYDATE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DELETEDATE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删除日期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STATE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状态</w:t>
            </w:r>
          </w:p>
        </w:tc>
      </w:tr>
    </w:tbl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市</w:t>
      </w:r>
      <w:r w:rsidRPr="00312B83">
        <w:rPr>
          <w:rFonts w:hint="eastAsia"/>
          <w:b/>
        </w:rPr>
        <w:t>表：</w:t>
      </w:r>
      <w:r>
        <w:rPr>
          <w:b/>
        </w:rPr>
        <w:t>city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2127"/>
        <w:gridCol w:w="567"/>
        <w:gridCol w:w="708"/>
        <w:gridCol w:w="851"/>
        <w:gridCol w:w="2410"/>
      </w:tblGrid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CITYID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1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CITYNO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VARCHAR2(6)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区号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CITYNAME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ZIPCODE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VARCHAR2(10)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邮编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PROVINCEID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省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province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DATECREATED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DATEUPDATED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TYPE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VARCHAR2(10)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MODIFYMAN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/>
        </w:tc>
      </w:tr>
    </w:tbl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行政区</w:t>
      </w:r>
      <w:r w:rsidRPr="00312B83">
        <w:rPr>
          <w:rFonts w:hint="eastAsia"/>
          <w:b/>
        </w:rPr>
        <w:t>表：</w:t>
      </w:r>
      <w:r>
        <w:rPr>
          <w:b/>
        </w:rPr>
        <w:t>county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2127"/>
        <w:gridCol w:w="567"/>
        <w:gridCol w:w="708"/>
        <w:gridCol w:w="851"/>
        <w:gridCol w:w="2410"/>
      </w:tblGrid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COUNTYID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NUMBER(20)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1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COUNTYNAME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CITYID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市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city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TYPE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VARCHAR2(10)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STATE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DATECREATED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DATE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/>
        </w:tc>
      </w:tr>
    </w:tbl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收货地址</w:t>
      </w:r>
      <w:r w:rsidRPr="00312B83">
        <w:rPr>
          <w:rFonts w:hint="eastAsia"/>
          <w:b/>
        </w:rPr>
        <w:t>表：</w:t>
      </w:r>
      <w:r w:rsidRPr="008D142E">
        <w:rPr>
          <w:b/>
        </w:rPr>
        <w:t>iflashbuy_address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"/>
        <w:gridCol w:w="1809"/>
        <w:gridCol w:w="2127"/>
        <w:gridCol w:w="544"/>
        <w:gridCol w:w="731"/>
        <w:gridCol w:w="851"/>
        <w:gridCol w:w="2410"/>
      </w:tblGrid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1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PROVINCE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VARCHAR2(50)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省名称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PROVINCEID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VARCHAR2(20)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>
            <w:r w:rsidRPr="005315A8">
              <w:t>0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省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province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CITY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VARCHAR2(50)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市名称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CITYID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VARCHAR2(20)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>
            <w:r w:rsidRPr="005315A8">
              <w:t>0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市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city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ADDRESS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VARCHAR2(100)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街道地址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LINKMAN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VARCHAR2(50)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联系人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PHONE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VARCHAR2(50)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电话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EMAIL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VARCHAR2(50)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邮箱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ZIPCODE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VARCHAR2(20)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邮编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IMEI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VARCHAR2(200)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手机</w:t>
            </w:r>
            <w:r w:rsidRPr="005315A8">
              <w:t>imei</w:t>
            </w:r>
            <w:r w:rsidRPr="005315A8">
              <w:rPr>
                <w:rFonts w:hint="eastAsia"/>
              </w:rPr>
              <w:t>号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USERID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VARCHAR2(100)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MOBILE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VARCHAR2(50)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手机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MODIFYDATE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ISDEFAULT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VARCHAR2(2)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是否默认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AREA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行政区</w:t>
            </w:r>
          </w:p>
        </w:tc>
      </w:tr>
      <w:tr w:rsidR="0026387D" w:rsidRPr="005315A8" w:rsidTr="005315A8">
        <w:trPr>
          <w:trHeight w:val="270"/>
        </w:trPr>
        <w:tc>
          <w:tcPr>
            <w:tcW w:w="1809" w:type="dxa"/>
            <w:gridSpan w:val="2"/>
            <w:noWrap/>
          </w:tcPr>
          <w:p w:rsidR="0026387D" w:rsidRPr="005315A8" w:rsidRDefault="0026387D" w:rsidP="00D01E5D">
            <w:r w:rsidRPr="005315A8">
              <w:t>AREAID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VARCHAR2(30)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>
            <w:r w:rsidRPr="005315A8">
              <w:t>0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行政区</w:t>
            </w:r>
            <w:r w:rsidRPr="005315A8">
              <w:t>ID</w:t>
            </w:r>
            <w:r w:rsidRPr="005315A8">
              <w:rPr>
                <w:rFonts w:hint="eastAsia"/>
              </w:rPr>
              <w:t>，</w:t>
            </w:r>
            <w:r w:rsidRPr="005315A8">
              <w:t>county</w:t>
            </w:r>
          </w:p>
        </w:tc>
      </w:tr>
      <w:tr w:rsidR="0026387D" w:rsidRPr="005315A8" w:rsidTr="005315A8">
        <w:trPr>
          <w:gridBefore w:val="1"/>
          <w:trHeight w:val="270"/>
        </w:trPr>
        <w:tc>
          <w:tcPr>
            <w:tcW w:w="1809" w:type="dxa"/>
            <w:noWrap/>
          </w:tcPr>
          <w:p w:rsidR="0026387D" w:rsidRPr="005315A8" w:rsidRDefault="0026387D" w:rsidP="00D01E5D">
            <w:r w:rsidRPr="005315A8">
              <w:t>LEAGUER_ID</w:t>
            </w:r>
          </w:p>
        </w:tc>
        <w:tc>
          <w:tcPr>
            <w:tcW w:w="2127" w:type="dxa"/>
            <w:noWrap/>
          </w:tcPr>
          <w:p w:rsidR="0026387D" w:rsidRPr="005315A8" w:rsidRDefault="0026387D" w:rsidP="00D01E5D">
            <w:r w:rsidRPr="005315A8">
              <w:t>NUMBER(19)</w:t>
            </w:r>
          </w:p>
        </w:tc>
        <w:tc>
          <w:tcPr>
            <w:tcW w:w="544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31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1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236BC4"/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礼宾卡信息</w:t>
      </w:r>
      <w:r w:rsidRPr="00312B83">
        <w:rPr>
          <w:rFonts w:hint="eastAsia"/>
          <w:b/>
        </w:rPr>
        <w:t>表：</w:t>
      </w:r>
      <w:r w:rsidRPr="006346C5">
        <w:rPr>
          <w:b/>
        </w:rPr>
        <w:t>pay_card_info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3"/>
        <w:gridCol w:w="2107"/>
        <w:gridCol w:w="563"/>
        <w:gridCol w:w="708"/>
        <w:gridCol w:w="851"/>
        <w:gridCol w:w="2460"/>
      </w:tblGrid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ID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6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NAME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VARCHAR2(100)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TYPE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NUMBER(5)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t>1:</w:t>
            </w:r>
            <w:r w:rsidRPr="005315A8">
              <w:rPr>
                <w:rFonts w:hint="eastAsia"/>
              </w:rPr>
              <w:t>实物卡，</w:t>
            </w:r>
            <w:r w:rsidRPr="005315A8">
              <w:t>2:</w:t>
            </w:r>
            <w:r w:rsidRPr="005315A8">
              <w:rPr>
                <w:rFonts w:hint="eastAsia"/>
              </w:rPr>
              <w:t>电子卡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PIC_PATH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VARCHAR2(300)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图片相对路径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URL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VARCHAR2(500)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图片绝对路径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START_DATE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有效期开始时间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END_DATE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有效期结束时间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RULE_ID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使用规则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BATCH_NUMBER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批次号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TOTAL_COUNT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发行数目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STATE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VARCHAR2(6)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状态（</w:t>
            </w:r>
            <w:r w:rsidRPr="005315A8">
              <w:t>01</w:t>
            </w:r>
            <w:r w:rsidRPr="005315A8">
              <w:rPr>
                <w:rFonts w:hint="eastAsia"/>
              </w:rPr>
              <w:t>：待发卡，</w:t>
            </w:r>
            <w:r w:rsidRPr="005315A8">
              <w:t>03</w:t>
            </w:r>
            <w:r w:rsidRPr="005315A8">
              <w:rPr>
                <w:rFonts w:hint="eastAsia"/>
              </w:rPr>
              <w:t>：未绑码，</w:t>
            </w:r>
            <w:r w:rsidRPr="005315A8">
              <w:t>05</w:t>
            </w:r>
            <w:r w:rsidRPr="005315A8">
              <w:rPr>
                <w:rFonts w:hint="eastAsia"/>
              </w:rPr>
              <w:t>：已启用，</w:t>
            </w:r>
            <w:r w:rsidRPr="005315A8">
              <w:t>07</w:t>
            </w:r>
            <w:r w:rsidRPr="005315A8">
              <w:rPr>
                <w:rFonts w:hint="eastAsia"/>
              </w:rPr>
              <w:t>：已作废，</w:t>
            </w:r>
            <w:r w:rsidRPr="005315A8">
              <w:t>00</w:t>
            </w:r>
            <w:r w:rsidRPr="005315A8">
              <w:rPr>
                <w:rFonts w:hint="eastAsia"/>
              </w:rPr>
              <w:t>：删除）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ACTIVE_COUNT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激活数目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APPLICATION_ID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应用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CREATE_MAN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创建人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CREATE_DATE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创建时间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MODIFY_MAN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修改人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MODIFY_DATE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修改时间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ENTERPRISE_CODE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企业编号</w:t>
            </w:r>
          </w:p>
        </w:tc>
      </w:tr>
      <w:tr w:rsidR="0026387D" w:rsidRPr="005315A8" w:rsidTr="005315A8">
        <w:trPr>
          <w:trHeight w:val="270"/>
        </w:trPr>
        <w:tc>
          <w:tcPr>
            <w:tcW w:w="1833" w:type="dxa"/>
            <w:noWrap/>
          </w:tcPr>
          <w:p w:rsidR="0026387D" w:rsidRPr="005315A8" w:rsidRDefault="0026387D" w:rsidP="00D01E5D">
            <w:r w:rsidRPr="005315A8">
              <w:t>RULE_NAME</w:t>
            </w:r>
          </w:p>
        </w:tc>
        <w:tc>
          <w:tcPr>
            <w:tcW w:w="2107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8" w:type="dxa"/>
            <w:noWrap/>
          </w:tcPr>
          <w:p w:rsidR="0026387D" w:rsidRPr="005315A8" w:rsidRDefault="0026387D" w:rsidP="00D01E5D"/>
        </w:tc>
        <w:tc>
          <w:tcPr>
            <w:tcW w:w="851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使用规则名称</w:t>
            </w:r>
          </w:p>
        </w:tc>
      </w:tr>
    </w:tbl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礼宾卡</w:t>
      </w:r>
      <w:r w:rsidRPr="00312B83">
        <w:rPr>
          <w:rFonts w:hint="eastAsia"/>
          <w:b/>
        </w:rPr>
        <w:t>表：</w:t>
      </w:r>
      <w:r w:rsidRPr="006346C5">
        <w:rPr>
          <w:b/>
        </w:rPr>
        <w:t>pay_card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2"/>
        <w:gridCol w:w="2104"/>
        <w:gridCol w:w="568"/>
        <w:gridCol w:w="712"/>
        <w:gridCol w:w="863"/>
        <w:gridCol w:w="2443"/>
      </w:tblGrid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ID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43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SERIAL_NUMBER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VARCHAR2(12)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序列号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BATCH_NUMBER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批次号，与</w:t>
            </w:r>
            <w:r w:rsidRPr="005315A8">
              <w:t>pay_card_info</w:t>
            </w:r>
            <w:r w:rsidRPr="005315A8">
              <w:rPr>
                <w:rFonts w:hint="eastAsia"/>
              </w:rPr>
              <w:t>的批次号关联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TOTAL_PRICE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NUMBER(20,2)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总金额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ABLE_PRICE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NUMBER(20,2)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余额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STATE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t>01</w:t>
            </w:r>
            <w:r w:rsidRPr="005315A8">
              <w:rPr>
                <w:rFonts w:hint="eastAsia"/>
              </w:rPr>
              <w:t>：制卡中，</w:t>
            </w:r>
            <w:r w:rsidRPr="005315A8">
              <w:t>02</w:t>
            </w:r>
            <w:r w:rsidRPr="005315A8">
              <w:rPr>
                <w:rFonts w:hint="eastAsia"/>
              </w:rPr>
              <w:t>：待充值，</w:t>
            </w:r>
            <w:r w:rsidRPr="005315A8">
              <w:t>03</w:t>
            </w:r>
            <w:r w:rsidRPr="005315A8">
              <w:rPr>
                <w:rFonts w:hint="eastAsia"/>
              </w:rPr>
              <w:t>：待激活，</w:t>
            </w:r>
            <w:r w:rsidRPr="005315A8">
              <w:t>04</w:t>
            </w:r>
            <w:r w:rsidRPr="005315A8">
              <w:rPr>
                <w:rFonts w:hint="eastAsia"/>
              </w:rPr>
              <w:t>待用户激活</w:t>
            </w:r>
            <w:r w:rsidRPr="005315A8">
              <w:t>,05</w:t>
            </w:r>
            <w:r w:rsidRPr="005315A8">
              <w:rPr>
                <w:rFonts w:hint="eastAsia"/>
              </w:rPr>
              <w:t>：正常使用，</w:t>
            </w:r>
            <w:r w:rsidRPr="005315A8">
              <w:t>06</w:t>
            </w:r>
            <w:r w:rsidRPr="005315A8">
              <w:rPr>
                <w:rFonts w:hint="eastAsia"/>
              </w:rPr>
              <w:t>：冻结，</w:t>
            </w:r>
            <w:r w:rsidRPr="005315A8">
              <w:t>00</w:t>
            </w:r>
            <w:r w:rsidRPr="005315A8">
              <w:rPr>
                <w:rFonts w:hint="eastAsia"/>
              </w:rPr>
              <w:t>删除，</w:t>
            </w:r>
            <w:r w:rsidRPr="005315A8">
              <w:t>08</w:t>
            </w:r>
            <w:r w:rsidRPr="005315A8">
              <w:rPr>
                <w:rFonts w:hint="eastAsia"/>
              </w:rPr>
              <w:t>：数据被使用中，用于电子卡，</w:t>
            </w:r>
            <w:r w:rsidRPr="005315A8">
              <w:t>09</w:t>
            </w:r>
            <w:r w:rsidRPr="005315A8">
              <w:rPr>
                <w:rFonts w:hint="eastAsia"/>
              </w:rPr>
              <w:t>：已过期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FROZE_TIME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冻结开始时间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ORDER_STATE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订单冻结状态</w:t>
            </w:r>
            <w:r w:rsidRPr="005315A8">
              <w:t>(01:</w:t>
            </w:r>
            <w:r w:rsidRPr="005315A8">
              <w:rPr>
                <w:rFonts w:hint="eastAsia"/>
              </w:rPr>
              <w:t>正常，</w:t>
            </w:r>
            <w:r w:rsidRPr="005315A8">
              <w:t>02</w:t>
            </w:r>
            <w:r w:rsidRPr="005315A8">
              <w:rPr>
                <w:rFonts w:hint="eastAsia"/>
              </w:rPr>
              <w:t>冻结</w:t>
            </w:r>
            <w:r w:rsidRPr="005315A8">
              <w:t>)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ZZ_CODE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VARCHAR2(16)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真知码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ACTIVE_CODE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VARCHAR2(128)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激活码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START_DATE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开始时间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END_DATE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结束时间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IMEI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VARCHAR2(100)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CREATE_MAN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创建人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CREATE_DATE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创建时间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MODIFY_MAN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修改人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MODIFY_DATE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TIMESTAMP(6)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修改时间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ENTERPRISE_CODE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NAME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名称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TYPE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NUMBER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卡类型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RULE_ID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规则</w:t>
            </w:r>
          </w:p>
        </w:tc>
      </w:tr>
      <w:tr w:rsidR="0026387D" w:rsidRPr="005315A8" w:rsidTr="005315A8">
        <w:trPr>
          <w:trHeight w:val="270"/>
        </w:trPr>
        <w:tc>
          <w:tcPr>
            <w:tcW w:w="1832" w:type="dxa"/>
            <w:noWrap/>
          </w:tcPr>
          <w:p w:rsidR="0026387D" w:rsidRPr="005315A8" w:rsidRDefault="0026387D" w:rsidP="00D01E5D">
            <w:r w:rsidRPr="005315A8">
              <w:t>LEAGUER_ID</w:t>
            </w:r>
          </w:p>
        </w:tc>
        <w:tc>
          <w:tcPr>
            <w:tcW w:w="2104" w:type="dxa"/>
            <w:noWrap/>
          </w:tcPr>
          <w:p w:rsidR="0026387D" w:rsidRPr="005315A8" w:rsidRDefault="0026387D" w:rsidP="00D01E5D">
            <w:r w:rsidRPr="005315A8">
              <w:t>NUMBER(19)</w:t>
            </w:r>
          </w:p>
        </w:tc>
        <w:tc>
          <w:tcPr>
            <w:tcW w:w="568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12" w:type="dxa"/>
            <w:noWrap/>
          </w:tcPr>
          <w:p w:rsidR="0026387D" w:rsidRPr="005315A8" w:rsidRDefault="0026387D" w:rsidP="00D01E5D"/>
        </w:tc>
        <w:tc>
          <w:tcPr>
            <w:tcW w:w="863" w:type="dxa"/>
            <w:noWrap/>
          </w:tcPr>
          <w:p w:rsidR="0026387D" w:rsidRPr="005315A8" w:rsidRDefault="0026387D" w:rsidP="00D01E5D"/>
        </w:tc>
        <w:tc>
          <w:tcPr>
            <w:tcW w:w="244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礼宾卡用户关联</w:t>
      </w:r>
      <w:r w:rsidRPr="00312B83">
        <w:rPr>
          <w:rFonts w:hint="eastAsia"/>
          <w:b/>
        </w:rPr>
        <w:t>表：</w:t>
      </w:r>
      <w:r w:rsidRPr="006346C5">
        <w:rPr>
          <w:b/>
        </w:rPr>
        <w:t>pay_card</w:t>
      </w:r>
      <w:r>
        <w:rPr>
          <w:b/>
        </w:rPr>
        <w:t>_user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2"/>
        <w:gridCol w:w="2031"/>
        <w:gridCol w:w="592"/>
        <w:gridCol w:w="703"/>
        <w:gridCol w:w="748"/>
        <w:gridCol w:w="2456"/>
      </w:tblGrid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74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t>ID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/>
        </w:tc>
        <w:tc>
          <w:tcPr>
            <w:tcW w:w="749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6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t>CARD_ID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/>
        </w:tc>
        <w:tc>
          <w:tcPr>
            <w:tcW w:w="74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卡</w:t>
            </w:r>
            <w:r w:rsidRPr="005315A8">
              <w:t>ID</w:t>
            </w:r>
          </w:p>
        </w:tc>
      </w:tr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t>CARD_SERIAL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t>VARCHAR2(12)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/>
        </w:tc>
        <w:tc>
          <w:tcPr>
            <w:tcW w:w="74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卡序号</w:t>
            </w:r>
          </w:p>
        </w:tc>
      </w:tr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t>CARD_ACTIVE_CODE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t>VARCHAR2(128)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/>
        </w:tc>
        <w:tc>
          <w:tcPr>
            <w:tcW w:w="74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卡激活码</w:t>
            </w:r>
          </w:p>
        </w:tc>
      </w:tr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t>STATE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t>VARCHAR2(6)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/>
        </w:tc>
        <w:tc>
          <w:tcPr>
            <w:tcW w:w="74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状态</w:t>
            </w:r>
          </w:p>
        </w:tc>
      </w:tr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t>IMEI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t>VARCHAR2(100)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/>
        </w:tc>
        <w:tc>
          <w:tcPr>
            <w:tcW w:w="74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手机串号</w:t>
            </w:r>
          </w:p>
        </w:tc>
      </w:tr>
      <w:tr w:rsidR="0026387D" w:rsidRPr="005315A8" w:rsidTr="005315A8">
        <w:trPr>
          <w:trHeight w:val="270"/>
        </w:trPr>
        <w:tc>
          <w:tcPr>
            <w:tcW w:w="1982" w:type="dxa"/>
            <w:noWrap/>
          </w:tcPr>
          <w:p w:rsidR="0026387D" w:rsidRPr="005315A8" w:rsidRDefault="0026387D" w:rsidP="00D01E5D">
            <w:r w:rsidRPr="005315A8">
              <w:t>LEAGUER_ID</w:t>
            </w:r>
          </w:p>
        </w:tc>
        <w:tc>
          <w:tcPr>
            <w:tcW w:w="2034" w:type="dxa"/>
            <w:noWrap/>
          </w:tcPr>
          <w:p w:rsidR="0026387D" w:rsidRPr="005315A8" w:rsidRDefault="0026387D" w:rsidP="00D01E5D">
            <w:r w:rsidRPr="005315A8">
              <w:t>NUMBER(19)</w:t>
            </w:r>
          </w:p>
        </w:tc>
        <w:tc>
          <w:tcPr>
            <w:tcW w:w="593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704" w:type="dxa"/>
            <w:noWrap/>
          </w:tcPr>
          <w:p w:rsidR="0026387D" w:rsidRPr="005315A8" w:rsidRDefault="0026387D" w:rsidP="00D01E5D"/>
        </w:tc>
        <w:tc>
          <w:tcPr>
            <w:tcW w:w="74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会员</w:t>
            </w:r>
            <w:r w:rsidRPr="005315A8">
              <w:t>id</w:t>
            </w:r>
          </w:p>
        </w:tc>
      </w:tr>
    </w:tbl>
    <w:p w:rsidR="0026387D" w:rsidRDefault="0026387D" w:rsidP="00236BC4"/>
    <w:p w:rsidR="0026387D" w:rsidRDefault="0026387D" w:rsidP="00236BC4"/>
    <w:p w:rsidR="0026387D" w:rsidRPr="00302623" w:rsidRDefault="0026387D" w:rsidP="00236BC4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礼宾卡订单关联</w:t>
      </w:r>
      <w:r w:rsidRPr="00312B83">
        <w:rPr>
          <w:rFonts w:hint="eastAsia"/>
          <w:b/>
        </w:rPr>
        <w:t>表：</w:t>
      </w:r>
      <w:r w:rsidRPr="006346C5">
        <w:rPr>
          <w:b/>
        </w:rPr>
        <w:t>pay_card</w:t>
      </w:r>
      <w:r>
        <w:rPr>
          <w:b/>
        </w:rPr>
        <w:t>_user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1984"/>
        <w:gridCol w:w="567"/>
        <w:gridCol w:w="689"/>
        <w:gridCol w:w="729"/>
        <w:gridCol w:w="2460"/>
      </w:tblGrid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字段名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类型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空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默认</w:t>
            </w:r>
          </w:p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说明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ID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N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>
            <w:r w:rsidRPr="005315A8">
              <w:t>PK</w:t>
            </w:r>
          </w:p>
        </w:tc>
        <w:tc>
          <w:tcPr>
            <w:tcW w:w="2460" w:type="dxa"/>
            <w:noWrap/>
          </w:tcPr>
          <w:p w:rsidR="0026387D" w:rsidRPr="005315A8" w:rsidRDefault="0026387D" w:rsidP="00D01E5D"/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ORDER_ID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订单号，</w:t>
            </w:r>
            <w:r w:rsidRPr="005315A8">
              <w:t>qb_orderinfo.order_code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IMEI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CARD_ID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发卡卡号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PRICE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NUMBER(20,2)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金额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ZZ_CODE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VARCHAR2(16)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真知码，暂无用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SERIAL_NUMBER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VARCHAR2(12)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序号，暂无用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BATCH_NUMBER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VARCHAR2(32)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批次号，暂无用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STATE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VARCHAR2(5)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t xml:space="preserve">01 </w:t>
            </w:r>
            <w:r w:rsidRPr="005315A8">
              <w:rPr>
                <w:rFonts w:hint="eastAsia"/>
              </w:rPr>
              <w:t>锁定</w:t>
            </w:r>
            <w:r w:rsidRPr="005315A8">
              <w:t xml:space="preserve"> 02 </w:t>
            </w:r>
            <w:r w:rsidRPr="005315A8">
              <w:rPr>
                <w:rFonts w:hint="eastAsia"/>
              </w:rPr>
              <w:t>支付</w:t>
            </w:r>
            <w:r w:rsidRPr="005315A8">
              <w:t xml:space="preserve"> 03 </w:t>
            </w:r>
            <w:r w:rsidRPr="005315A8">
              <w:rPr>
                <w:rFonts w:hint="eastAsia"/>
              </w:rPr>
              <w:t>退货</w:t>
            </w:r>
          </w:p>
        </w:tc>
      </w:tr>
      <w:tr w:rsidR="0026387D" w:rsidRPr="005315A8" w:rsidTr="005315A8">
        <w:trPr>
          <w:trHeight w:val="270"/>
        </w:trPr>
        <w:tc>
          <w:tcPr>
            <w:tcW w:w="2093" w:type="dxa"/>
            <w:noWrap/>
          </w:tcPr>
          <w:p w:rsidR="0026387D" w:rsidRPr="005315A8" w:rsidRDefault="0026387D" w:rsidP="00D01E5D">
            <w:r w:rsidRPr="005315A8">
              <w:t>DESCS</w:t>
            </w:r>
          </w:p>
        </w:tc>
        <w:tc>
          <w:tcPr>
            <w:tcW w:w="1984" w:type="dxa"/>
            <w:noWrap/>
          </w:tcPr>
          <w:p w:rsidR="0026387D" w:rsidRPr="005315A8" w:rsidRDefault="0026387D" w:rsidP="00D01E5D">
            <w:r w:rsidRPr="005315A8">
              <w:t>VARCHAR2(300)</w:t>
            </w:r>
          </w:p>
        </w:tc>
        <w:tc>
          <w:tcPr>
            <w:tcW w:w="567" w:type="dxa"/>
            <w:noWrap/>
          </w:tcPr>
          <w:p w:rsidR="0026387D" w:rsidRPr="005315A8" w:rsidRDefault="0026387D" w:rsidP="00D01E5D">
            <w:r w:rsidRPr="005315A8">
              <w:t>Y</w:t>
            </w:r>
          </w:p>
        </w:tc>
        <w:tc>
          <w:tcPr>
            <w:tcW w:w="689" w:type="dxa"/>
            <w:noWrap/>
          </w:tcPr>
          <w:p w:rsidR="0026387D" w:rsidRPr="005315A8" w:rsidRDefault="0026387D" w:rsidP="00D01E5D"/>
        </w:tc>
        <w:tc>
          <w:tcPr>
            <w:tcW w:w="729" w:type="dxa"/>
            <w:noWrap/>
          </w:tcPr>
          <w:p w:rsidR="0026387D" w:rsidRPr="005315A8" w:rsidRDefault="0026387D" w:rsidP="00D01E5D"/>
        </w:tc>
        <w:tc>
          <w:tcPr>
            <w:tcW w:w="2460" w:type="dxa"/>
            <w:noWrap/>
          </w:tcPr>
          <w:p w:rsidR="0026387D" w:rsidRPr="005315A8" w:rsidRDefault="0026387D" w:rsidP="00D01E5D">
            <w:r w:rsidRPr="005315A8">
              <w:rPr>
                <w:rFonts w:hint="eastAsia"/>
              </w:rPr>
              <w:t>描述</w:t>
            </w:r>
          </w:p>
        </w:tc>
      </w:tr>
    </w:tbl>
    <w:p w:rsidR="0026387D" w:rsidRDefault="0026387D" w:rsidP="00236BC4"/>
    <w:p w:rsidR="0026387D" w:rsidRPr="00320A37" w:rsidRDefault="0026387D" w:rsidP="00236BC4"/>
    <w:p w:rsidR="0026387D" w:rsidRPr="00320A37" w:rsidRDefault="0026387D" w:rsidP="00320A37">
      <w:bookmarkStart w:id="5" w:name="_GoBack"/>
      <w:bookmarkEnd w:id="5"/>
    </w:p>
    <w:sectPr w:rsidR="0026387D" w:rsidRPr="00320A37" w:rsidSect="001C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87D" w:rsidRDefault="0026387D" w:rsidP="006E1551">
      <w:r>
        <w:separator/>
      </w:r>
    </w:p>
  </w:endnote>
  <w:endnote w:type="continuationSeparator" w:id="0">
    <w:p w:rsidR="0026387D" w:rsidRDefault="0026387D" w:rsidP="006E1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87D" w:rsidRDefault="0026387D" w:rsidP="006E1551">
      <w:r>
        <w:separator/>
      </w:r>
    </w:p>
  </w:footnote>
  <w:footnote w:type="continuationSeparator" w:id="0">
    <w:p w:rsidR="0026387D" w:rsidRDefault="0026387D" w:rsidP="006E1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A40C8"/>
    <w:multiLevelType w:val="hybridMultilevel"/>
    <w:tmpl w:val="FD2E70D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A37"/>
    <w:rsid w:val="00002EEB"/>
    <w:rsid w:val="00013531"/>
    <w:rsid w:val="000309A4"/>
    <w:rsid w:val="000438D5"/>
    <w:rsid w:val="000519AA"/>
    <w:rsid w:val="00054532"/>
    <w:rsid w:val="000806C1"/>
    <w:rsid w:val="00086A4F"/>
    <w:rsid w:val="00087EC5"/>
    <w:rsid w:val="00093536"/>
    <w:rsid w:val="000A6B73"/>
    <w:rsid w:val="000B20E9"/>
    <w:rsid w:val="000B7BB8"/>
    <w:rsid w:val="000C5EBB"/>
    <w:rsid w:val="000C73E1"/>
    <w:rsid w:val="000D0671"/>
    <w:rsid w:val="000D7322"/>
    <w:rsid w:val="000D7BE3"/>
    <w:rsid w:val="00113AD4"/>
    <w:rsid w:val="00115FFA"/>
    <w:rsid w:val="00116070"/>
    <w:rsid w:val="00122741"/>
    <w:rsid w:val="00141DA5"/>
    <w:rsid w:val="0014614F"/>
    <w:rsid w:val="00147954"/>
    <w:rsid w:val="001622E7"/>
    <w:rsid w:val="0016470D"/>
    <w:rsid w:val="0016585B"/>
    <w:rsid w:val="001A55A5"/>
    <w:rsid w:val="001B18FA"/>
    <w:rsid w:val="001C1273"/>
    <w:rsid w:val="001C3760"/>
    <w:rsid w:val="001D1451"/>
    <w:rsid w:val="001D6877"/>
    <w:rsid w:val="001E2375"/>
    <w:rsid w:val="001E7321"/>
    <w:rsid w:val="001F4620"/>
    <w:rsid w:val="001F552D"/>
    <w:rsid w:val="001F79B4"/>
    <w:rsid w:val="00207E8E"/>
    <w:rsid w:val="00221BE8"/>
    <w:rsid w:val="002231C1"/>
    <w:rsid w:val="002246E1"/>
    <w:rsid w:val="0023676C"/>
    <w:rsid w:val="00236BC4"/>
    <w:rsid w:val="0024442E"/>
    <w:rsid w:val="00255B03"/>
    <w:rsid w:val="0026387D"/>
    <w:rsid w:val="00273901"/>
    <w:rsid w:val="00283E71"/>
    <w:rsid w:val="002856DC"/>
    <w:rsid w:val="00293476"/>
    <w:rsid w:val="002A4125"/>
    <w:rsid w:val="002D5D63"/>
    <w:rsid w:val="002E397F"/>
    <w:rsid w:val="002E5384"/>
    <w:rsid w:val="002F3E24"/>
    <w:rsid w:val="002F6D63"/>
    <w:rsid w:val="00302623"/>
    <w:rsid w:val="00312B83"/>
    <w:rsid w:val="0031473B"/>
    <w:rsid w:val="00320A37"/>
    <w:rsid w:val="00324D45"/>
    <w:rsid w:val="00345C82"/>
    <w:rsid w:val="00354F2D"/>
    <w:rsid w:val="003635AD"/>
    <w:rsid w:val="00363DF3"/>
    <w:rsid w:val="00364A3A"/>
    <w:rsid w:val="00366701"/>
    <w:rsid w:val="003771AC"/>
    <w:rsid w:val="00383A0E"/>
    <w:rsid w:val="003840A1"/>
    <w:rsid w:val="00385C05"/>
    <w:rsid w:val="00387414"/>
    <w:rsid w:val="003A4D01"/>
    <w:rsid w:val="003B1CBA"/>
    <w:rsid w:val="003D23F3"/>
    <w:rsid w:val="003E56F4"/>
    <w:rsid w:val="003E732E"/>
    <w:rsid w:val="00402AA8"/>
    <w:rsid w:val="00402C8C"/>
    <w:rsid w:val="00415815"/>
    <w:rsid w:val="004423FF"/>
    <w:rsid w:val="00442D66"/>
    <w:rsid w:val="00444A2A"/>
    <w:rsid w:val="00447283"/>
    <w:rsid w:val="00453DEE"/>
    <w:rsid w:val="004569D1"/>
    <w:rsid w:val="004705C9"/>
    <w:rsid w:val="00471466"/>
    <w:rsid w:val="00482CBF"/>
    <w:rsid w:val="00490D1F"/>
    <w:rsid w:val="00492CD0"/>
    <w:rsid w:val="00494731"/>
    <w:rsid w:val="004A3FCB"/>
    <w:rsid w:val="004A4775"/>
    <w:rsid w:val="004A6A9C"/>
    <w:rsid w:val="004B7E3C"/>
    <w:rsid w:val="004C17F7"/>
    <w:rsid w:val="004D3C50"/>
    <w:rsid w:val="004D561A"/>
    <w:rsid w:val="004E006F"/>
    <w:rsid w:val="00501100"/>
    <w:rsid w:val="005014E9"/>
    <w:rsid w:val="0050274B"/>
    <w:rsid w:val="0050325A"/>
    <w:rsid w:val="00512B09"/>
    <w:rsid w:val="00516B27"/>
    <w:rsid w:val="005221B0"/>
    <w:rsid w:val="005315A8"/>
    <w:rsid w:val="00537514"/>
    <w:rsid w:val="00543BA8"/>
    <w:rsid w:val="00545994"/>
    <w:rsid w:val="00547DCA"/>
    <w:rsid w:val="005510F1"/>
    <w:rsid w:val="005512F8"/>
    <w:rsid w:val="0055554C"/>
    <w:rsid w:val="005602F2"/>
    <w:rsid w:val="0056187C"/>
    <w:rsid w:val="005725FD"/>
    <w:rsid w:val="00576EDC"/>
    <w:rsid w:val="00582B52"/>
    <w:rsid w:val="005B0D2E"/>
    <w:rsid w:val="005B578C"/>
    <w:rsid w:val="005D6A5F"/>
    <w:rsid w:val="005E3427"/>
    <w:rsid w:val="005F50A6"/>
    <w:rsid w:val="006047F9"/>
    <w:rsid w:val="006071A6"/>
    <w:rsid w:val="00632BB3"/>
    <w:rsid w:val="006346C5"/>
    <w:rsid w:val="006354CA"/>
    <w:rsid w:val="0064647D"/>
    <w:rsid w:val="00646998"/>
    <w:rsid w:val="00655567"/>
    <w:rsid w:val="006561A4"/>
    <w:rsid w:val="006573C4"/>
    <w:rsid w:val="00660C6F"/>
    <w:rsid w:val="00674755"/>
    <w:rsid w:val="00676463"/>
    <w:rsid w:val="006A69D5"/>
    <w:rsid w:val="006B323C"/>
    <w:rsid w:val="006C375A"/>
    <w:rsid w:val="006C4990"/>
    <w:rsid w:val="006D69EE"/>
    <w:rsid w:val="006E1551"/>
    <w:rsid w:val="006E2EE6"/>
    <w:rsid w:val="006E62EE"/>
    <w:rsid w:val="006E7E82"/>
    <w:rsid w:val="006F1386"/>
    <w:rsid w:val="006F7598"/>
    <w:rsid w:val="006F7AEE"/>
    <w:rsid w:val="0070361B"/>
    <w:rsid w:val="007108B0"/>
    <w:rsid w:val="00715816"/>
    <w:rsid w:val="0071717A"/>
    <w:rsid w:val="007171FD"/>
    <w:rsid w:val="00721772"/>
    <w:rsid w:val="00733A05"/>
    <w:rsid w:val="00737F76"/>
    <w:rsid w:val="00753578"/>
    <w:rsid w:val="007546CD"/>
    <w:rsid w:val="00754AD1"/>
    <w:rsid w:val="00761376"/>
    <w:rsid w:val="0076720F"/>
    <w:rsid w:val="007717E6"/>
    <w:rsid w:val="00773AE1"/>
    <w:rsid w:val="0078705D"/>
    <w:rsid w:val="007960FD"/>
    <w:rsid w:val="007965CA"/>
    <w:rsid w:val="007A7AFE"/>
    <w:rsid w:val="007C499E"/>
    <w:rsid w:val="007D0133"/>
    <w:rsid w:val="007D26CE"/>
    <w:rsid w:val="007D60E9"/>
    <w:rsid w:val="007E2B2D"/>
    <w:rsid w:val="007E7E78"/>
    <w:rsid w:val="007F1BE9"/>
    <w:rsid w:val="0082094E"/>
    <w:rsid w:val="00823361"/>
    <w:rsid w:val="00826555"/>
    <w:rsid w:val="008433FF"/>
    <w:rsid w:val="0084460C"/>
    <w:rsid w:val="0084528E"/>
    <w:rsid w:val="008543FE"/>
    <w:rsid w:val="0089358F"/>
    <w:rsid w:val="008A358A"/>
    <w:rsid w:val="008A39F1"/>
    <w:rsid w:val="008A4D84"/>
    <w:rsid w:val="008C3E12"/>
    <w:rsid w:val="008D142E"/>
    <w:rsid w:val="008D6A76"/>
    <w:rsid w:val="008E259D"/>
    <w:rsid w:val="008F4BE3"/>
    <w:rsid w:val="008F4E40"/>
    <w:rsid w:val="008F781E"/>
    <w:rsid w:val="00903B9C"/>
    <w:rsid w:val="00903EFC"/>
    <w:rsid w:val="009054B7"/>
    <w:rsid w:val="00912B20"/>
    <w:rsid w:val="0091790A"/>
    <w:rsid w:val="00930D91"/>
    <w:rsid w:val="0093119D"/>
    <w:rsid w:val="00932487"/>
    <w:rsid w:val="00953C2A"/>
    <w:rsid w:val="00962692"/>
    <w:rsid w:val="009641FE"/>
    <w:rsid w:val="00994C5C"/>
    <w:rsid w:val="009A41A4"/>
    <w:rsid w:val="009B52E6"/>
    <w:rsid w:val="009B54F2"/>
    <w:rsid w:val="009B6475"/>
    <w:rsid w:val="009D1580"/>
    <w:rsid w:val="009D61B0"/>
    <w:rsid w:val="009F7D5F"/>
    <w:rsid w:val="00A26C9D"/>
    <w:rsid w:val="00A27D4F"/>
    <w:rsid w:val="00A32A0B"/>
    <w:rsid w:val="00A445D7"/>
    <w:rsid w:val="00A508D2"/>
    <w:rsid w:val="00A52251"/>
    <w:rsid w:val="00A532C2"/>
    <w:rsid w:val="00A537FA"/>
    <w:rsid w:val="00A55CC3"/>
    <w:rsid w:val="00A61A0B"/>
    <w:rsid w:val="00A70400"/>
    <w:rsid w:val="00A86724"/>
    <w:rsid w:val="00A94FF0"/>
    <w:rsid w:val="00AA3FA6"/>
    <w:rsid w:val="00AA564B"/>
    <w:rsid w:val="00AA564D"/>
    <w:rsid w:val="00AA6426"/>
    <w:rsid w:val="00AC163C"/>
    <w:rsid w:val="00AC3241"/>
    <w:rsid w:val="00AD27CD"/>
    <w:rsid w:val="00AD4657"/>
    <w:rsid w:val="00AE0CAF"/>
    <w:rsid w:val="00AE47A8"/>
    <w:rsid w:val="00AF095A"/>
    <w:rsid w:val="00AF0EB2"/>
    <w:rsid w:val="00AF689A"/>
    <w:rsid w:val="00AF6B98"/>
    <w:rsid w:val="00B00CAB"/>
    <w:rsid w:val="00B05BE2"/>
    <w:rsid w:val="00B11EC1"/>
    <w:rsid w:val="00B15E00"/>
    <w:rsid w:val="00B163C5"/>
    <w:rsid w:val="00B1719E"/>
    <w:rsid w:val="00B26B8F"/>
    <w:rsid w:val="00B35A4F"/>
    <w:rsid w:val="00B65952"/>
    <w:rsid w:val="00B672F2"/>
    <w:rsid w:val="00B74878"/>
    <w:rsid w:val="00B756DA"/>
    <w:rsid w:val="00B76D4F"/>
    <w:rsid w:val="00B80930"/>
    <w:rsid w:val="00B8268B"/>
    <w:rsid w:val="00B84880"/>
    <w:rsid w:val="00BB022E"/>
    <w:rsid w:val="00BB2625"/>
    <w:rsid w:val="00BC7D39"/>
    <w:rsid w:val="00BD43B1"/>
    <w:rsid w:val="00BE231B"/>
    <w:rsid w:val="00BE3CCB"/>
    <w:rsid w:val="00BE43DD"/>
    <w:rsid w:val="00BE623A"/>
    <w:rsid w:val="00BF02B8"/>
    <w:rsid w:val="00C0414F"/>
    <w:rsid w:val="00C0541A"/>
    <w:rsid w:val="00C1347E"/>
    <w:rsid w:val="00C2371F"/>
    <w:rsid w:val="00C27177"/>
    <w:rsid w:val="00C320A5"/>
    <w:rsid w:val="00C355F4"/>
    <w:rsid w:val="00C459F1"/>
    <w:rsid w:val="00C70707"/>
    <w:rsid w:val="00C7548A"/>
    <w:rsid w:val="00C76B8B"/>
    <w:rsid w:val="00C919A1"/>
    <w:rsid w:val="00CB18D7"/>
    <w:rsid w:val="00CB27CA"/>
    <w:rsid w:val="00CB61B0"/>
    <w:rsid w:val="00CC1D61"/>
    <w:rsid w:val="00CC23EC"/>
    <w:rsid w:val="00CD1270"/>
    <w:rsid w:val="00CE0ECD"/>
    <w:rsid w:val="00D01E5D"/>
    <w:rsid w:val="00D10AFC"/>
    <w:rsid w:val="00D222E7"/>
    <w:rsid w:val="00D3490B"/>
    <w:rsid w:val="00D469EE"/>
    <w:rsid w:val="00D5230F"/>
    <w:rsid w:val="00D52F94"/>
    <w:rsid w:val="00D5776E"/>
    <w:rsid w:val="00D94A81"/>
    <w:rsid w:val="00DA25E6"/>
    <w:rsid w:val="00DA3AA4"/>
    <w:rsid w:val="00DC0009"/>
    <w:rsid w:val="00DC13F5"/>
    <w:rsid w:val="00DC1D0D"/>
    <w:rsid w:val="00DD5EF0"/>
    <w:rsid w:val="00DD6E90"/>
    <w:rsid w:val="00DF5B69"/>
    <w:rsid w:val="00E0513E"/>
    <w:rsid w:val="00E147EC"/>
    <w:rsid w:val="00E150B9"/>
    <w:rsid w:val="00E37DE9"/>
    <w:rsid w:val="00E4181B"/>
    <w:rsid w:val="00E47268"/>
    <w:rsid w:val="00E62B34"/>
    <w:rsid w:val="00E63FA0"/>
    <w:rsid w:val="00E67F97"/>
    <w:rsid w:val="00E71184"/>
    <w:rsid w:val="00E74A4D"/>
    <w:rsid w:val="00E7613A"/>
    <w:rsid w:val="00E761BA"/>
    <w:rsid w:val="00E87F8C"/>
    <w:rsid w:val="00E9177E"/>
    <w:rsid w:val="00E9709F"/>
    <w:rsid w:val="00EA0535"/>
    <w:rsid w:val="00EB3F1D"/>
    <w:rsid w:val="00EC14CF"/>
    <w:rsid w:val="00EC4542"/>
    <w:rsid w:val="00ED030F"/>
    <w:rsid w:val="00ED4B61"/>
    <w:rsid w:val="00ED77DF"/>
    <w:rsid w:val="00EE3794"/>
    <w:rsid w:val="00EF6629"/>
    <w:rsid w:val="00EF7DEC"/>
    <w:rsid w:val="00F208C9"/>
    <w:rsid w:val="00F222D2"/>
    <w:rsid w:val="00F30EEA"/>
    <w:rsid w:val="00F35858"/>
    <w:rsid w:val="00F513C7"/>
    <w:rsid w:val="00F600D2"/>
    <w:rsid w:val="00F726D4"/>
    <w:rsid w:val="00F740E2"/>
    <w:rsid w:val="00F82E8C"/>
    <w:rsid w:val="00F91F97"/>
    <w:rsid w:val="00F95377"/>
    <w:rsid w:val="00FA3742"/>
    <w:rsid w:val="00FB3858"/>
    <w:rsid w:val="00FB545F"/>
    <w:rsid w:val="00FB7F7B"/>
    <w:rsid w:val="00FD1CC6"/>
    <w:rsid w:val="00FD7D72"/>
    <w:rsid w:val="00FE765A"/>
    <w:rsid w:val="00FF3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5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320A3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20A37"/>
    <w:rPr>
      <w:rFonts w:ascii="Cambria" w:eastAsia="宋体" w:hAnsi="Cambria" w:cs="Times New Roman"/>
      <w:b/>
      <w:bCs/>
      <w:sz w:val="32"/>
      <w:szCs w:val="32"/>
    </w:rPr>
  </w:style>
  <w:style w:type="table" w:styleId="TableGrid">
    <w:name w:val="Table Grid"/>
    <w:basedOn w:val="TableNormal"/>
    <w:uiPriority w:val="99"/>
    <w:rsid w:val="000C73E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B3F1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E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E155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E1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E1551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C76B8B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377</TotalTime>
  <Pages>19</Pages>
  <Words>2774</Words>
  <Characters>15812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douk</cp:lastModifiedBy>
  <cp:revision>40</cp:revision>
  <dcterms:created xsi:type="dcterms:W3CDTF">2013-12-04T07:45:00Z</dcterms:created>
  <dcterms:modified xsi:type="dcterms:W3CDTF">2013-12-17T02:15:00Z</dcterms:modified>
</cp:coreProperties>
</file>